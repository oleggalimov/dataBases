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93385" w:rsidRPr="008C27E1" w:rsidRDefault="00993385" w:rsidP="00993385">
      <w:pPr>
        <w:numPr>
          <w:ilvl w:val="0"/>
          <w:numId w:val="4"/>
        </w:numPr>
        <w:spacing w:line="360" w:lineRule="auto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База учебного заведения с учащимися, журналами, мероприятиями.</w:t>
      </w:r>
    </w:p>
    <w:p w:rsidR="007F12A1" w:rsidRPr="008C27E1" w:rsidRDefault="007F12A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А) Создать структуры таблиц и заполнить их данными</w:t>
      </w:r>
      <w:r w:rsidR="00D60521" w:rsidRPr="008C27E1">
        <w:rPr>
          <w:color w:val="FF0000"/>
          <w:sz w:val="28"/>
          <w:szCs w:val="28"/>
        </w:rPr>
        <w:t xml:space="preserve"> с учетом возможных ограничений</w:t>
      </w:r>
      <w:r w:rsidRPr="008C27E1">
        <w:rPr>
          <w:color w:val="FF0000"/>
          <w:sz w:val="28"/>
          <w:szCs w:val="28"/>
        </w:rPr>
        <w:t>.</w:t>
      </w:r>
    </w:p>
    <w:p w:rsidR="007F12A1" w:rsidRPr="008C27E1" w:rsidRDefault="007F12A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Б) Написать триггер, проверяющий</w:t>
      </w:r>
      <w:r w:rsidR="00D60521" w:rsidRPr="008C27E1">
        <w:rPr>
          <w:color w:val="FF0000"/>
          <w:sz w:val="28"/>
          <w:szCs w:val="28"/>
        </w:rPr>
        <w:t>,</w:t>
      </w:r>
      <w:r w:rsidRPr="008C27E1">
        <w:rPr>
          <w:color w:val="FF0000"/>
          <w:sz w:val="28"/>
          <w:szCs w:val="28"/>
        </w:rPr>
        <w:t xml:space="preserve"> что оценки </w:t>
      </w:r>
      <w:r w:rsidR="00D60521" w:rsidRPr="008C27E1">
        <w:rPr>
          <w:color w:val="FF0000"/>
          <w:sz w:val="28"/>
          <w:szCs w:val="28"/>
        </w:rPr>
        <w:t>заносятся в день мероприятия.</w:t>
      </w:r>
    </w:p>
    <w:p w:rsidR="00D60521" w:rsidRPr="008C27E1" w:rsidRDefault="00D6052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В) Процедуру, показывающую по фамилии учащегося все результаты.</w:t>
      </w:r>
    </w:p>
    <w:p w:rsidR="00D60521" w:rsidRPr="008C27E1" w:rsidRDefault="00D60521" w:rsidP="007F12A1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r w:rsidRPr="008C27E1">
        <w:rPr>
          <w:color w:val="FF0000"/>
          <w:sz w:val="28"/>
          <w:szCs w:val="28"/>
        </w:rPr>
        <w:t>Г) Используя табличную функцию средний балл по предмету, построить процедуру с параметром, показывающую тех, у кого балл ниже или выше среднего по предмету.</w:t>
      </w:r>
    </w:p>
    <w:p w:rsidR="000D6504" w:rsidRDefault="000D6504" w:rsidP="007F12A1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Футбольная база с информацией об игроках, командах</w:t>
      </w:r>
      <w:r w:rsidR="007D5A44">
        <w:rPr>
          <w:sz w:val="28"/>
          <w:szCs w:val="28"/>
        </w:rPr>
        <w:t xml:space="preserve">, результатах забитых голов </w:t>
      </w:r>
      <w:r>
        <w:rPr>
          <w:sz w:val="28"/>
          <w:szCs w:val="28"/>
        </w:rPr>
        <w:t>матчах.</w:t>
      </w:r>
    </w:p>
    <w:p w:rsidR="007D5A44" w:rsidRP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7D5A44" w:rsidRP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>Б) Написать триггер, проверяющий, что в день</w:t>
      </w:r>
      <w:r>
        <w:rPr>
          <w:sz w:val="28"/>
          <w:szCs w:val="28"/>
        </w:rPr>
        <w:t xml:space="preserve"> матча</w:t>
      </w:r>
      <w:r w:rsidRPr="007D5A44">
        <w:rPr>
          <w:sz w:val="28"/>
          <w:szCs w:val="28"/>
        </w:rPr>
        <w:t xml:space="preserve"> </w:t>
      </w:r>
      <w:r>
        <w:rPr>
          <w:sz w:val="28"/>
          <w:szCs w:val="28"/>
        </w:rPr>
        <w:t>одна и та же команда не участвует в другом матче</w:t>
      </w:r>
      <w:r w:rsidRPr="007D5A44">
        <w:rPr>
          <w:sz w:val="28"/>
          <w:szCs w:val="28"/>
        </w:rPr>
        <w:t>.</w:t>
      </w:r>
    </w:p>
    <w:p w:rsidR="007D5A44" w:rsidRP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игрока</w:t>
      </w:r>
      <w:r w:rsidRPr="007D5A44">
        <w:rPr>
          <w:sz w:val="28"/>
          <w:szCs w:val="28"/>
        </w:rPr>
        <w:t xml:space="preserve"> все результаты.</w:t>
      </w:r>
    </w:p>
    <w:p w:rsidR="007D5A44" w:rsidRDefault="007D5A44" w:rsidP="007D5A44">
      <w:pPr>
        <w:spacing w:line="360" w:lineRule="auto"/>
        <w:ind w:left="708"/>
        <w:jc w:val="both"/>
        <w:rPr>
          <w:sz w:val="28"/>
          <w:szCs w:val="28"/>
        </w:rPr>
      </w:pPr>
      <w:r w:rsidRPr="007D5A44">
        <w:rPr>
          <w:sz w:val="28"/>
          <w:szCs w:val="28"/>
        </w:rPr>
        <w:t>Г) Исп</w:t>
      </w:r>
      <w:r>
        <w:rPr>
          <w:sz w:val="28"/>
          <w:szCs w:val="28"/>
        </w:rPr>
        <w:t>ользуя табличную функцию среднее число голов</w:t>
      </w:r>
      <w:r w:rsidRPr="007D5A44">
        <w:rPr>
          <w:sz w:val="28"/>
          <w:szCs w:val="28"/>
        </w:rPr>
        <w:t xml:space="preserve">, построить </w:t>
      </w:r>
      <w:r w:rsidRPr="00FE3028">
        <w:rPr>
          <w:color w:val="FF0000"/>
          <w:sz w:val="28"/>
          <w:szCs w:val="28"/>
        </w:rPr>
        <w:t>процедуру с параметром</w:t>
      </w:r>
      <w:r w:rsidRPr="007D5A44">
        <w:rPr>
          <w:sz w:val="28"/>
          <w:szCs w:val="28"/>
        </w:rPr>
        <w:t xml:space="preserve">, показывающую тех, у кого </w:t>
      </w:r>
      <w:r>
        <w:rPr>
          <w:sz w:val="28"/>
          <w:szCs w:val="28"/>
        </w:rPr>
        <w:t>число голов</w:t>
      </w:r>
      <w:r w:rsidRPr="007D5A44">
        <w:rPr>
          <w:sz w:val="28"/>
          <w:szCs w:val="28"/>
        </w:rPr>
        <w:t xml:space="preserve"> ниже или выше среднего.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фильмов, режиссеров</w:t>
      </w:r>
      <w:r w:rsidR="00676A98">
        <w:rPr>
          <w:sz w:val="28"/>
          <w:szCs w:val="28"/>
        </w:rPr>
        <w:t xml:space="preserve">, </w:t>
      </w:r>
      <w:r>
        <w:rPr>
          <w:sz w:val="28"/>
          <w:szCs w:val="28"/>
        </w:rPr>
        <w:t>проката.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дата проката позже даты выхода фильма</w:t>
      </w:r>
      <w:r w:rsidRPr="00676A98">
        <w:rPr>
          <w:sz w:val="28"/>
          <w:szCs w:val="28"/>
        </w:rPr>
        <w:t>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фильму</w:t>
      </w:r>
      <w:r w:rsidRPr="00676A98">
        <w:rPr>
          <w:sz w:val="28"/>
          <w:szCs w:val="28"/>
        </w:rPr>
        <w:t xml:space="preserve"> </w:t>
      </w:r>
      <w:r>
        <w:rPr>
          <w:sz w:val="28"/>
          <w:szCs w:val="28"/>
        </w:rPr>
        <w:t>его создателей, стоимость, сумму проката во всех странах</w:t>
      </w:r>
      <w:r w:rsidRPr="00676A98">
        <w:rPr>
          <w:sz w:val="28"/>
          <w:szCs w:val="28"/>
        </w:rPr>
        <w:t>.</w:t>
      </w:r>
    </w:p>
    <w:p w:rsidR="00676A98" w:rsidRPr="00676A98" w:rsidRDefault="00676A98" w:rsidP="00676A98">
      <w:pPr>
        <w:spacing w:line="360" w:lineRule="auto"/>
        <w:ind w:left="708"/>
        <w:jc w:val="both"/>
        <w:rPr>
          <w:sz w:val="28"/>
          <w:szCs w:val="28"/>
        </w:rPr>
      </w:pPr>
      <w:r w:rsidRPr="00676A98">
        <w:rPr>
          <w:sz w:val="28"/>
          <w:szCs w:val="28"/>
        </w:rPr>
        <w:t>Г) Используя табличную функцию</w:t>
      </w:r>
      <w:r w:rsidR="00FE3028">
        <w:rPr>
          <w:sz w:val="28"/>
          <w:szCs w:val="28"/>
        </w:rPr>
        <w:t>, определяющую</w:t>
      </w:r>
      <w:r w:rsidRPr="00676A98">
        <w:rPr>
          <w:sz w:val="28"/>
          <w:szCs w:val="28"/>
        </w:rPr>
        <w:t xml:space="preserve"> средн</w:t>
      </w:r>
      <w:r w:rsidR="00FE3028">
        <w:rPr>
          <w:sz w:val="28"/>
          <w:szCs w:val="28"/>
        </w:rPr>
        <w:t>юю</w:t>
      </w:r>
      <w:r>
        <w:rPr>
          <w:sz w:val="28"/>
          <w:szCs w:val="28"/>
        </w:rPr>
        <w:t xml:space="preserve"> сумм</w:t>
      </w:r>
      <w:r w:rsidR="00FE3028">
        <w:rPr>
          <w:sz w:val="28"/>
          <w:szCs w:val="28"/>
        </w:rPr>
        <w:t>у</w:t>
      </w:r>
      <w:r>
        <w:rPr>
          <w:sz w:val="28"/>
          <w:szCs w:val="28"/>
        </w:rPr>
        <w:t xml:space="preserve"> проката фильма в стране в месяц</w:t>
      </w:r>
      <w:r w:rsidRPr="00676A98">
        <w:rPr>
          <w:sz w:val="28"/>
          <w:szCs w:val="28"/>
        </w:rPr>
        <w:t xml:space="preserve">, построить </w:t>
      </w:r>
      <w:r w:rsidRPr="00FE3028">
        <w:rPr>
          <w:color w:val="FF0000"/>
          <w:sz w:val="28"/>
          <w:szCs w:val="28"/>
        </w:rPr>
        <w:t>процедуру с параметром</w:t>
      </w:r>
      <w:r w:rsidRPr="00676A98">
        <w:rPr>
          <w:sz w:val="28"/>
          <w:szCs w:val="28"/>
        </w:rPr>
        <w:t xml:space="preserve">, </w:t>
      </w:r>
      <w:r w:rsidRPr="00676A98">
        <w:rPr>
          <w:sz w:val="28"/>
          <w:szCs w:val="28"/>
        </w:rPr>
        <w:lastRenderedPageBreak/>
        <w:t xml:space="preserve">показывающую </w:t>
      </w:r>
      <w:r>
        <w:rPr>
          <w:sz w:val="28"/>
          <w:szCs w:val="28"/>
        </w:rPr>
        <w:t>те фильмы, страны, месяцы суммы</w:t>
      </w:r>
      <w:r w:rsidRPr="00676A98">
        <w:rPr>
          <w:sz w:val="28"/>
          <w:szCs w:val="28"/>
        </w:rPr>
        <w:t xml:space="preserve">, у кого </w:t>
      </w:r>
      <w:r>
        <w:rPr>
          <w:sz w:val="28"/>
          <w:szCs w:val="28"/>
        </w:rPr>
        <w:t xml:space="preserve">они </w:t>
      </w:r>
      <w:r w:rsidRPr="00676A98">
        <w:rPr>
          <w:sz w:val="28"/>
          <w:szCs w:val="28"/>
        </w:rPr>
        <w:t>ниже или выше среднего</w:t>
      </w:r>
      <w:r>
        <w:rPr>
          <w:sz w:val="28"/>
          <w:szCs w:val="28"/>
        </w:rPr>
        <w:t xml:space="preserve"> в месяц</w:t>
      </w:r>
      <w:r w:rsidRPr="00676A98">
        <w:rPr>
          <w:sz w:val="28"/>
          <w:szCs w:val="28"/>
        </w:rPr>
        <w:t xml:space="preserve"> по </w:t>
      </w:r>
      <w:r>
        <w:rPr>
          <w:sz w:val="28"/>
          <w:szCs w:val="28"/>
        </w:rPr>
        <w:t>стране</w:t>
      </w:r>
      <w:r w:rsidRPr="00676A98">
        <w:rPr>
          <w:sz w:val="28"/>
          <w:szCs w:val="28"/>
        </w:rPr>
        <w:t>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лечебного учреждения со специалистами, пациентами, платежами</w:t>
      </w:r>
      <w:r w:rsidR="00AD0D64">
        <w:rPr>
          <w:sz w:val="28"/>
          <w:szCs w:val="28"/>
        </w:rPr>
        <w:t xml:space="preserve"> за лечение у специалиста</w:t>
      </w:r>
      <w:r>
        <w:rPr>
          <w:sz w:val="28"/>
          <w:szCs w:val="28"/>
        </w:rPr>
        <w:t>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у специалиста не превышено число пациентов в день.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пациента</w:t>
      </w:r>
      <w:r w:rsidRPr="00AD0D64">
        <w:rPr>
          <w:sz w:val="28"/>
          <w:szCs w:val="28"/>
        </w:rPr>
        <w:t xml:space="preserve"> все результаты</w:t>
      </w:r>
      <w:r>
        <w:rPr>
          <w:sz w:val="28"/>
          <w:szCs w:val="28"/>
        </w:rPr>
        <w:t xml:space="preserve"> приемов у специалистов</w:t>
      </w:r>
      <w:r w:rsidRPr="00AD0D64">
        <w:rPr>
          <w:sz w:val="28"/>
          <w:szCs w:val="28"/>
        </w:rPr>
        <w:t>.</w:t>
      </w:r>
    </w:p>
    <w:p w:rsidR="00AD0D64" w:rsidRPr="00AD0D64" w:rsidRDefault="00AD0D64" w:rsidP="00AD0D64">
      <w:pPr>
        <w:spacing w:line="360" w:lineRule="auto"/>
        <w:ind w:left="708"/>
        <w:jc w:val="both"/>
        <w:rPr>
          <w:sz w:val="28"/>
          <w:szCs w:val="28"/>
        </w:rPr>
      </w:pPr>
      <w:r w:rsidRPr="00AD0D64">
        <w:rPr>
          <w:sz w:val="28"/>
          <w:szCs w:val="28"/>
        </w:rPr>
        <w:t>Г) Исп</w:t>
      </w:r>
      <w:r>
        <w:rPr>
          <w:sz w:val="28"/>
          <w:szCs w:val="28"/>
        </w:rPr>
        <w:t>ользуя табличную функцию</w:t>
      </w:r>
      <w:r w:rsidR="004A153C">
        <w:rPr>
          <w:sz w:val="28"/>
          <w:szCs w:val="28"/>
        </w:rPr>
        <w:t>:</w:t>
      </w:r>
      <w:r>
        <w:rPr>
          <w:sz w:val="28"/>
          <w:szCs w:val="28"/>
        </w:rPr>
        <w:t xml:space="preserve"> средняя стоимость при</w:t>
      </w:r>
      <w:r w:rsidR="00235596">
        <w:rPr>
          <w:sz w:val="28"/>
          <w:szCs w:val="28"/>
        </w:rPr>
        <w:t>ема специалиста</w:t>
      </w:r>
      <w:r w:rsidRPr="00AD0D64">
        <w:rPr>
          <w:sz w:val="28"/>
          <w:szCs w:val="28"/>
        </w:rPr>
        <w:t xml:space="preserve">, построить </w:t>
      </w:r>
      <w:r w:rsidRPr="00AD0D64">
        <w:rPr>
          <w:color w:val="FF0000"/>
          <w:sz w:val="28"/>
          <w:szCs w:val="28"/>
        </w:rPr>
        <w:t>процедуру с параметром</w:t>
      </w:r>
      <w:r w:rsidRPr="00AD0D64">
        <w:rPr>
          <w:sz w:val="28"/>
          <w:szCs w:val="28"/>
        </w:rPr>
        <w:t xml:space="preserve">, показывающую тех, у кого </w:t>
      </w:r>
      <w:r w:rsidR="00235596">
        <w:rPr>
          <w:sz w:val="28"/>
          <w:szCs w:val="28"/>
        </w:rPr>
        <w:t>стоимость приема</w:t>
      </w:r>
      <w:r w:rsidRPr="00AD0D64">
        <w:rPr>
          <w:sz w:val="28"/>
          <w:szCs w:val="28"/>
        </w:rPr>
        <w:t xml:space="preserve"> ниже или выше</w:t>
      </w:r>
      <w:r w:rsidR="00235596">
        <w:rPr>
          <w:sz w:val="28"/>
          <w:szCs w:val="28"/>
        </w:rPr>
        <w:t xml:space="preserve"> среднего</w:t>
      </w:r>
      <w:r w:rsidRPr="00AD0D64">
        <w:rPr>
          <w:sz w:val="28"/>
          <w:szCs w:val="28"/>
        </w:rPr>
        <w:t>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транспортной компании с видами транспорта, работниками, заказами.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загрузка машины заказом не превышает ее грузоподъемность</w:t>
      </w:r>
      <w:r w:rsidRPr="00235596">
        <w:rPr>
          <w:sz w:val="28"/>
          <w:szCs w:val="28"/>
        </w:rPr>
        <w:t>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 xml:space="preserve">интервалу дат </w:t>
      </w:r>
      <w:proofErr w:type="gramStart"/>
      <w:r>
        <w:rPr>
          <w:sz w:val="28"/>
          <w:szCs w:val="28"/>
        </w:rPr>
        <w:t>все заказы</w:t>
      </w:r>
      <w:proofErr w:type="gramEnd"/>
      <w:r>
        <w:rPr>
          <w:sz w:val="28"/>
          <w:szCs w:val="28"/>
        </w:rPr>
        <w:t xml:space="preserve"> и кто их выполнил.</w:t>
      </w:r>
    </w:p>
    <w:p w:rsidR="00235596" w:rsidRPr="00235596" w:rsidRDefault="00235596" w:rsidP="00235596">
      <w:pPr>
        <w:spacing w:line="360" w:lineRule="auto"/>
        <w:ind w:left="708"/>
        <w:jc w:val="both"/>
        <w:rPr>
          <w:sz w:val="28"/>
          <w:szCs w:val="28"/>
        </w:rPr>
      </w:pPr>
      <w:r w:rsidRPr="00235596">
        <w:rPr>
          <w:sz w:val="28"/>
          <w:szCs w:val="28"/>
        </w:rPr>
        <w:t xml:space="preserve">Г) Используя табличную функцию средняя стоимость </w:t>
      </w:r>
      <w:r w:rsidR="00886C11">
        <w:rPr>
          <w:sz w:val="28"/>
          <w:szCs w:val="28"/>
        </w:rPr>
        <w:t>перевозки в месяц</w:t>
      </w:r>
      <w:r w:rsidRPr="00235596">
        <w:rPr>
          <w:sz w:val="28"/>
          <w:szCs w:val="28"/>
        </w:rPr>
        <w:t xml:space="preserve">, построить </w:t>
      </w:r>
      <w:r w:rsidRPr="00235596">
        <w:rPr>
          <w:color w:val="FF0000"/>
          <w:sz w:val="28"/>
          <w:szCs w:val="28"/>
        </w:rPr>
        <w:t>процедуру с параметром</w:t>
      </w:r>
      <w:r w:rsidRPr="00235596">
        <w:rPr>
          <w:sz w:val="28"/>
          <w:szCs w:val="28"/>
        </w:rPr>
        <w:t>, показывающую тех</w:t>
      </w:r>
      <w:r w:rsidR="00886C11">
        <w:rPr>
          <w:sz w:val="28"/>
          <w:szCs w:val="28"/>
        </w:rPr>
        <w:t xml:space="preserve"> работников</w:t>
      </w:r>
      <w:r w:rsidRPr="00235596">
        <w:rPr>
          <w:sz w:val="28"/>
          <w:szCs w:val="28"/>
        </w:rPr>
        <w:t xml:space="preserve">, у кого </w:t>
      </w:r>
      <w:r w:rsidR="00886C11">
        <w:rPr>
          <w:sz w:val="28"/>
          <w:szCs w:val="28"/>
        </w:rPr>
        <w:t>результаты</w:t>
      </w:r>
      <w:r w:rsidRPr="00235596">
        <w:rPr>
          <w:sz w:val="28"/>
          <w:szCs w:val="28"/>
        </w:rPr>
        <w:t xml:space="preserve"> ниже или выше среднего.</w:t>
      </w:r>
    </w:p>
    <w:p w:rsidR="00235596" w:rsidRDefault="00235596" w:rsidP="00886C11">
      <w:pPr>
        <w:spacing w:line="360" w:lineRule="auto"/>
        <w:ind w:left="720"/>
        <w:jc w:val="both"/>
        <w:rPr>
          <w:sz w:val="28"/>
          <w:szCs w:val="28"/>
        </w:rPr>
      </w:pP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торговой сети с клиентами, товарами, платежами.</w:t>
      </w:r>
    </w:p>
    <w:p w:rsidR="00886C11" w:rsidRPr="009C3B63" w:rsidRDefault="00886C11" w:rsidP="00886C11">
      <w:pPr>
        <w:spacing w:line="360" w:lineRule="auto"/>
        <w:ind w:left="708"/>
        <w:jc w:val="both"/>
        <w:rPr>
          <w:sz w:val="28"/>
          <w:szCs w:val="28"/>
          <w:highlight w:val="yellow"/>
        </w:rPr>
      </w:pPr>
      <w:r w:rsidRPr="009C3B63">
        <w:rPr>
          <w:sz w:val="28"/>
          <w:szCs w:val="28"/>
          <w:highlight w:val="yellow"/>
        </w:rPr>
        <w:t>А) Создать структуры таблиц и заполнить их данными с учетом возможных ограничений.</w:t>
      </w:r>
    </w:p>
    <w:p w:rsidR="00886C11" w:rsidRPr="00886C11" w:rsidRDefault="00886C11" w:rsidP="00886C11">
      <w:pPr>
        <w:spacing w:line="360" w:lineRule="auto"/>
        <w:ind w:left="708"/>
        <w:jc w:val="both"/>
        <w:rPr>
          <w:sz w:val="28"/>
          <w:szCs w:val="28"/>
        </w:rPr>
      </w:pPr>
      <w:r w:rsidRPr="009C3B63">
        <w:rPr>
          <w:sz w:val="28"/>
          <w:szCs w:val="28"/>
          <w:highlight w:val="yellow"/>
        </w:rPr>
        <w:t>Б) Написать триггер, проверяющий, что товар продается с прибылью.</w:t>
      </w:r>
    </w:p>
    <w:p w:rsidR="00886C11" w:rsidRPr="00F41E94" w:rsidRDefault="00886C11" w:rsidP="00886C11">
      <w:pPr>
        <w:spacing w:line="360" w:lineRule="auto"/>
        <w:ind w:left="708"/>
        <w:jc w:val="both"/>
        <w:rPr>
          <w:sz w:val="28"/>
          <w:szCs w:val="28"/>
          <w:lang w:val="en-US"/>
        </w:rPr>
      </w:pPr>
      <w:r w:rsidRPr="008957AE">
        <w:rPr>
          <w:sz w:val="28"/>
          <w:szCs w:val="28"/>
          <w:highlight w:val="yellow"/>
        </w:rPr>
        <w:lastRenderedPageBreak/>
        <w:t xml:space="preserve">В) Процедуру, показывающую по интервалу дат </w:t>
      </w:r>
      <w:proofErr w:type="gramStart"/>
      <w:r w:rsidRPr="008957AE">
        <w:rPr>
          <w:sz w:val="28"/>
          <w:szCs w:val="28"/>
          <w:highlight w:val="yellow"/>
        </w:rPr>
        <w:t>все платежи</w:t>
      </w:r>
      <w:proofErr w:type="gramEnd"/>
      <w:r w:rsidRPr="008957AE">
        <w:rPr>
          <w:sz w:val="28"/>
          <w:szCs w:val="28"/>
          <w:highlight w:val="yellow"/>
        </w:rPr>
        <w:t xml:space="preserve"> и кто их выполнил.</w:t>
      </w:r>
    </w:p>
    <w:p w:rsidR="00886C11" w:rsidRPr="00886C11" w:rsidRDefault="00886C11" w:rsidP="00886C11">
      <w:pPr>
        <w:spacing w:line="360" w:lineRule="auto"/>
        <w:ind w:left="708"/>
        <w:jc w:val="both"/>
        <w:rPr>
          <w:sz w:val="28"/>
          <w:szCs w:val="28"/>
        </w:rPr>
      </w:pPr>
      <w:bookmarkStart w:id="0" w:name="_GoBack"/>
      <w:bookmarkEnd w:id="0"/>
      <w:r w:rsidRPr="00F41E94">
        <w:rPr>
          <w:sz w:val="28"/>
          <w:szCs w:val="28"/>
          <w:highlight w:val="yellow"/>
        </w:rPr>
        <w:t xml:space="preserve">Г) Используя табличную функцию средняя стоимость платежа в месяц, построить </w:t>
      </w:r>
      <w:r w:rsidRPr="00F41E94">
        <w:rPr>
          <w:color w:val="FF0000"/>
          <w:sz w:val="28"/>
          <w:szCs w:val="28"/>
          <w:highlight w:val="yellow"/>
        </w:rPr>
        <w:t>процедуру с параметром</w:t>
      </w:r>
      <w:r w:rsidRPr="00F41E94">
        <w:rPr>
          <w:sz w:val="28"/>
          <w:szCs w:val="28"/>
          <w:highlight w:val="yellow"/>
        </w:rPr>
        <w:t>, показывающую тех клиентов, у кого результаты покупок диапазоне параметра от среднего.</w:t>
      </w:r>
    </w:p>
    <w:p w:rsidR="000D6504" w:rsidRDefault="000D6504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метеорологических наблюдений со станциями, видами наблюдений, результатами.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результат наблюдения</w:t>
      </w:r>
      <w:r w:rsidR="003D019A">
        <w:rPr>
          <w:sz w:val="28"/>
          <w:szCs w:val="28"/>
        </w:rPr>
        <w:t xml:space="preserve"> соответст</w:t>
      </w:r>
      <w:r w:rsidR="00A0799A">
        <w:rPr>
          <w:sz w:val="28"/>
          <w:szCs w:val="28"/>
        </w:rPr>
        <w:t>вует единицам измерения.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 xml:space="preserve">В) Процедуру, показывающую по интервалу дат все </w:t>
      </w:r>
      <w:r w:rsidR="00A0799A">
        <w:rPr>
          <w:sz w:val="28"/>
          <w:szCs w:val="28"/>
        </w:rPr>
        <w:t>наблюдения</w:t>
      </w:r>
      <w:r w:rsidRPr="00886C11">
        <w:rPr>
          <w:sz w:val="28"/>
          <w:szCs w:val="28"/>
        </w:rPr>
        <w:t xml:space="preserve"> и </w:t>
      </w:r>
      <w:r w:rsidR="00A0799A">
        <w:rPr>
          <w:sz w:val="28"/>
          <w:szCs w:val="28"/>
        </w:rPr>
        <w:t>станции.</w:t>
      </w:r>
    </w:p>
    <w:p w:rsidR="00886C11" w:rsidRPr="00886C11" w:rsidRDefault="00886C11" w:rsidP="000D6504">
      <w:pPr>
        <w:spacing w:line="360" w:lineRule="auto"/>
        <w:ind w:left="708"/>
        <w:jc w:val="both"/>
        <w:rPr>
          <w:sz w:val="28"/>
          <w:szCs w:val="28"/>
        </w:rPr>
      </w:pPr>
      <w:r w:rsidRPr="00886C11">
        <w:rPr>
          <w:sz w:val="28"/>
          <w:szCs w:val="28"/>
        </w:rPr>
        <w:t>Г) Используя табличную функцию средн</w:t>
      </w:r>
      <w:r w:rsidR="00A0799A">
        <w:rPr>
          <w:sz w:val="28"/>
          <w:szCs w:val="28"/>
        </w:rPr>
        <w:t>ий</w:t>
      </w:r>
      <w:r w:rsidRPr="00886C11">
        <w:rPr>
          <w:sz w:val="28"/>
          <w:szCs w:val="28"/>
        </w:rPr>
        <w:t xml:space="preserve"> </w:t>
      </w:r>
      <w:r w:rsidR="00A0799A">
        <w:rPr>
          <w:sz w:val="28"/>
          <w:szCs w:val="28"/>
        </w:rPr>
        <w:t xml:space="preserve">показатель по наблюдению </w:t>
      </w:r>
      <w:r w:rsidRPr="00886C11">
        <w:rPr>
          <w:sz w:val="28"/>
          <w:szCs w:val="28"/>
        </w:rPr>
        <w:t xml:space="preserve"> в месяц, построить </w:t>
      </w:r>
      <w:r w:rsidRPr="00886C11">
        <w:rPr>
          <w:color w:val="FF0000"/>
          <w:sz w:val="28"/>
          <w:szCs w:val="28"/>
        </w:rPr>
        <w:t>процедуру с параметром</w:t>
      </w:r>
      <w:r w:rsidRPr="00886C11">
        <w:rPr>
          <w:sz w:val="28"/>
          <w:szCs w:val="28"/>
        </w:rPr>
        <w:t xml:space="preserve">, показывающую </w:t>
      </w:r>
      <w:r w:rsidR="00A0799A">
        <w:rPr>
          <w:sz w:val="28"/>
          <w:szCs w:val="28"/>
        </w:rPr>
        <w:t>те результаты</w:t>
      </w:r>
      <w:r w:rsidRPr="00886C11">
        <w:rPr>
          <w:sz w:val="28"/>
          <w:szCs w:val="28"/>
        </w:rPr>
        <w:t xml:space="preserve">, </w:t>
      </w:r>
      <w:r w:rsidR="00A0799A">
        <w:rPr>
          <w:sz w:val="28"/>
          <w:szCs w:val="28"/>
        </w:rPr>
        <w:t>где</w:t>
      </w:r>
      <w:r w:rsidRPr="00886C11">
        <w:rPr>
          <w:sz w:val="28"/>
          <w:szCs w:val="28"/>
        </w:rPr>
        <w:t xml:space="preserve"> </w:t>
      </w:r>
      <w:r w:rsidR="00A0799A">
        <w:rPr>
          <w:sz w:val="28"/>
          <w:szCs w:val="28"/>
        </w:rPr>
        <w:t>показатели</w:t>
      </w:r>
      <w:r w:rsidRPr="00886C11">
        <w:rPr>
          <w:sz w:val="28"/>
          <w:szCs w:val="28"/>
        </w:rPr>
        <w:t xml:space="preserve"> ниже или выше среднего.</w:t>
      </w:r>
    </w:p>
    <w:p w:rsidR="00886C11" w:rsidRDefault="009018E7" w:rsidP="000D650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</w:t>
      </w:r>
    </w:p>
    <w:p w:rsidR="009018E7" w:rsidRDefault="00993385" w:rsidP="009018E7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018E7">
        <w:rPr>
          <w:sz w:val="28"/>
          <w:szCs w:val="28"/>
        </w:rPr>
        <w:t>База банковского учреждения с сотрудниками, услугами, платежами</w:t>
      </w:r>
      <w:r w:rsidR="009018E7">
        <w:rPr>
          <w:sz w:val="28"/>
          <w:szCs w:val="28"/>
        </w:rPr>
        <w:t>.</w:t>
      </w:r>
    </w:p>
    <w:p w:rsidR="009018E7" w:rsidRPr="009018E7" w:rsidRDefault="00993385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 </w:t>
      </w:r>
      <w:r w:rsidR="009018E7" w:rsidRPr="009018E7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018E7" w:rsidRPr="009018E7" w:rsidRDefault="009018E7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Б) Написать триггер, проверяющий, что результат </w:t>
      </w:r>
      <w:r>
        <w:rPr>
          <w:sz w:val="28"/>
          <w:szCs w:val="28"/>
        </w:rPr>
        <w:t>платежа не меньше стоимости услуги.</w:t>
      </w:r>
    </w:p>
    <w:p w:rsidR="009018E7" w:rsidRPr="009018E7" w:rsidRDefault="009018E7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названию услуги, месяцу и году список сотрудников с общими суммами платежей в этот период.</w:t>
      </w:r>
    </w:p>
    <w:p w:rsidR="009018E7" w:rsidRDefault="009018E7" w:rsidP="009018E7">
      <w:pPr>
        <w:spacing w:line="360" w:lineRule="auto"/>
        <w:ind w:left="720"/>
        <w:jc w:val="both"/>
        <w:rPr>
          <w:sz w:val="28"/>
          <w:szCs w:val="28"/>
        </w:rPr>
      </w:pPr>
      <w:r w:rsidRPr="009018E7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услуга, количество платежей в месяц заданного года,</w:t>
      </w:r>
      <w:r w:rsidRPr="009018E7">
        <w:rPr>
          <w:sz w:val="28"/>
          <w:szCs w:val="28"/>
        </w:rPr>
        <w:t xml:space="preserve"> построить </w:t>
      </w:r>
      <w:r w:rsidRPr="009018E7">
        <w:rPr>
          <w:color w:val="FF0000"/>
          <w:sz w:val="28"/>
          <w:szCs w:val="28"/>
        </w:rPr>
        <w:t>процедуру с параметром</w:t>
      </w:r>
      <w:r w:rsidRPr="009018E7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платежи в тот месяц</w:t>
      </w:r>
      <w:r w:rsidRPr="009018E7">
        <w:rPr>
          <w:sz w:val="28"/>
          <w:szCs w:val="28"/>
        </w:rPr>
        <w:t xml:space="preserve">, где </w:t>
      </w:r>
      <w:r>
        <w:rPr>
          <w:sz w:val="28"/>
          <w:szCs w:val="28"/>
        </w:rPr>
        <w:t>услуга имела максимальный спрос</w:t>
      </w:r>
      <w:r w:rsidRPr="009018E7">
        <w:rPr>
          <w:sz w:val="28"/>
          <w:szCs w:val="28"/>
        </w:rPr>
        <w:t>.</w:t>
      </w:r>
    </w:p>
    <w:p w:rsidR="009018E7" w:rsidRDefault="00515BF6" w:rsidP="009018E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производственного предприятия оборудованием, произведенной продукцией, работниками.</w:t>
      </w:r>
    </w:p>
    <w:p w:rsidR="006F159F" w:rsidRPr="006F159F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6F159F" w:rsidRPr="001A1848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Б) Написать триггер, проверяющий, что </w:t>
      </w:r>
      <w:r w:rsidR="001A1848">
        <w:rPr>
          <w:sz w:val="28"/>
          <w:szCs w:val="28"/>
        </w:rPr>
        <w:t>возраст оборудования не превысил заданный срок эксплуатации.</w:t>
      </w:r>
      <w:r w:rsidR="001A1848" w:rsidRPr="001A1848">
        <w:rPr>
          <w:sz w:val="28"/>
          <w:szCs w:val="28"/>
        </w:rPr>
        <w:t xml:space="preserve"> </w:t>
      </w:r>
    </w:p>
    <w:p w:rsidR="006F159F" w:rsidRPr="006F159F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В) Процедуру, показывающую по названию </w:t>
      </w:r>
      <w:r w:rsidR="001A1848">
        <w:rPr>
          <w:sz w:val="28"/>
          <w:szCs w:val="28"/>
        </w:rPr>
        <w:t>продукции</w:t>
      </w:r>
      <w:r w:rsidRPr="006F159F">
        <w:rPr>
          <w:sz w:val="28"/>
          <w:szCs w:val="28"/>
        </w:rPr>
        <w:t xml:space="preserve">, месяцу и году список сотрудников с общими </w:t>
      </w:r>
      <w:r w:rsidR="001A1848">
        <w:rPr>
          <w:sz w:val="28"/>
          <w:szCs w:val="28"/>
        </w:rPr>
        <w:t>количествами выпущенной продукции</w:t>
      </w:r>
      <w:r w:rsidRPr="006F159F">
        <w:rPr>
          <w:sz w:val="28"/>
          <w:szCs w:val="28"/>
        </w:rPr>
        <w:t>.</w:t>
      </w:r>
    </w:p>
    <w:p w:rsidR="006F159F" w:rsidRPr="006F159F" w:rsidRDefault="006F159F" w:rsidP="006F159F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Г) Используя табличную функцию </w:t>
      </w:r>
      <w:r w:rsidR="001A1848">
        <w:rPr>
          <w:sz w:val="28"/>
          <w:szCs w:val="28"/>
        </w:rPr>
        <w:t>оборудование</w:t>
      </w:r>
      <w:r w:rsidRPr="006F159F">
        <w:rPr>
          <w:sz w:val="28"/>
          <w:szCs w:val="28"/>
        </w:rPr>
        <w:t xml:space="preserve">, </w:t>
      </w:r>
      <w:r w:rsidR="001A1848">
        <w:rPr>
          <w:sz w:val="28"/>
          <w:szCs w:val="28"/>
        </w:rPr>
        <w:t>код выпускаемой продукции</w:t>
      </w:r>
      <w:r w:rsidRPr="006F159F">
        <w:rPr>
          <w:sz w:val="28"/>
          <w:szCs w:val="28"/>
        </w:rPr>
        <w:t xml:space="preserve"> в месяц заданного года, построить </w:t>
      </w:r>
      <w:r w:rsidRPr="006F159F">
        <w:rPr>
          <w:color w:val="FF0000"/>
          <w:sz w:val="28"/>
          <w:szCs w:val="28"/>
        </w:rPr>
        <w:t>процедуру с параметром</w:t>
      </w:r>
      <w:r w:rsidRPr="006F159F">
        <w:rPr>
          <w:sz w:val="28"/>
          <w:szCs w:val="28"/>
        </w:rPr>
        <w:t xml:space="preserve">, показывающую </w:t>
      </w:r>
      <w:r w:rsidR="001A1848">
        <w:rPr>
          <w:sz w:val="28"/>
          <w:szCs w:val="28"/>
        </w:rPr>
        <w:t>сотрудника</w:t>
      </w:r>
      <w:r w:rsidRPr="006F159F">
        <w:rPr>
          <w:sz w:val="28"/>
          <w:szCs w:val="28"/>
        </w:rPr>
        <w:t xml:space="preserve"> в тот месяц, где </w:t>
      </w:r>
      <w:r w:rsidR="001A1848">
        <w:rPr>
          <w:sz w:val="28"/>
          <w:szCs w:val="28"/>
        </w:rPr>
        <w:t>продукция бы</w:t>
      </w:r>
      <w:r w:rsidRPr="006F159F">
        <w:rPr>
          <w:sz w:val="28"/>
          <w:szCs w:val="28"/>
        </w:rPr>
        <w:t xml:space="preserve">ла </w:t>
      </w:r>
      <w:r w:rsidR="001A1848">
        <w:rPr>
          <w:sz w:val="28"/>
          <w:szCs w:val="28"/>
        </w:rPr>
        <w:t xml:space="preserve">выпущена в </w:t>
      </w:r>
      <w:r w:rsidRPr="006F159F">
        <w:rPr>
          <w:sz w:val="28"/>
          <w:szCs w:val="28"/>
        </w:rPr>
        <w:t>максимальн</w:t>
      </w:r>
      <w:r w:rsidR="001A1848">
        <w:rPr>
          <w:sz w:val="28"/>
          <w:szCs w:val="28"/>
        </w:rPr>
        <w:t>ом количестве</w:t>
      </w:r>
      <w:r w:rsidRPr="006F159F">
        <w:rPr>
          <w:sz w:val="28"/>
          <w:szCs w:val="28"/>
        </w:rPr>
        <w:t>.</w:t>
      </w:r>
    </w:p>
    <w:p w:rsidR="006F159F" w:rsidRDefault="0094129A" w:rsidP="006F159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--------------</w:t>
      </w: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природного парка с территориями, сотрудниками, охраняемыми объектами.</w:t>
      </w:r>
    </w:p>
    <w:p w:rsidR="0094129A" w:rsidRP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4129A" w:rsidRP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сотрудник отвечает только за объекты с одной территории.</w:t>
      </w:r>
    </w:p>
    <w:p w:rsidR="0094129A" w:rsidRP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названию территории</w:t>
      </w:r>
      <w:r w:rsidRPr="0094129A">
        <w:rPr>
          <w:sz w:val="28"/>
          <w:szCs w:val="28"/>
        </w:rPr>
        <w:t xml:space="preserve"> список сотрудников </w:t>
      </w:r>
      <w:r>
        <w:rPr>
          <w:sz w:val="28"/>
          <w:szCs w:val="28"/>
        </w:rPr>
        <w:t>и охраняемых объектов</w:t>
      </w:r>
      <w:r w:rsidRPr="0094129A">
        <w:rPr>
          <w:sz w:val="28"/>
          <w:szCs w:val="28"/>
        </w:rPr>
        <w:t>.</w:t>
      </w:r>
    </w:p>
    <w:p w:rsid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94129A">
        <w:rPr>
          <w:sz w:val="28"/>
          <w:szCs w:val="28"/>
        </w:rPr>
        <w:t xml:space="preserve">Г) Используя табличную функцию </w:t>
      </w:r>
      <w:proofErr w:type="spellStart"/>
      <w:proofErr w:type="gramStart"/>
      <w:r>
        <w:rPr>
          <w:sz w:val="28"/>
          <w:szCs w:val="28"/>
        </w:rPr>
        <w:t>сотрудник</w:t>
      </w:r>
      <w:r w:rsidR="00A11032">
        <w:rPr>
          <w:sz w:val="28"/>
          <w:szCs w:val="28"/>
        </w:rPr>
        <w:t>,возраст</w:t>
      </w:r>
      <w:proofErr w:type="spellEnd"/>
      <w:proofErr w:type="gramEnd"/>
      <w:r>
        <w:rPr>
          <w:sz w:val="28"/>
          <w:szCs w:val="28"/>
        </w:rPr>
        <w:t xml:space="preserve"> </w:t>
      </w:r>
      <w:r w:rsidRPr="0094129A">
        <w:rPr>
          <w:sz w:val="28"/>
          <w:szCs w:val="28"/>
        </w:rPr>
        <w:t xml:space="preserve">, построить </w:t>
      </w:r>
      <w:r w:rsidRPr="0094129A">
        <w:rPr>
          <w:color w:val="FF0000"/>
          <w:sz w:val="28"/>
          <w:szCs w:val="28"/>
        </w:rPr>
        <w:t>процедуру с параметром</w:t>
      </w:r>
      <w:r w:rsidRPr="0094129A">
        <w:rPr>
          <w:sz w:val="28"/>
          <w:szCs w:val="28"/>
        </w:rPr>
        <w:t xml:space="preserve">, показывающую </w:t>
      </w:r>
      <w:r w:rsidR="00A11032">
        <w:rPr>
          <w:sz w:val="28"/>
          <w:szCs w:val="28"/>
        </w:rPr>
        <w:t>те территории, которые охраняют сотрудники возраста выше среднего.</w:t>
      </w:r>
    </w:p>
    <w:p w:rsidR="00A11032" w:rsidRPr="0094129A" w:rsidRDefault="00A11032" w:rsidP="0094129A">
      <w:pPr>
        <w:spacing w:line="360" w:lineRule="auto"/>
        <w:ind w:left="708"/>
        <w:jc w:val="both"/>
        <w:rPr>
          <w:sz w:val="28"/>
          <w:szCs w:val="28"/>
        </w:rPr>
      </w:pPr>
    </w:p>
    <w:p w:rsidR="00A11032" w:rsidRDefault="00A11032" w:rsidP="0094129A">
      <w:pPr>
        <w:numPr>
          <w:ilvl w:val="0"/>
          <w:numId w:val="4"/>
        </w:numPr>
        <w:spacing w:line="360" w:lineRule="auto"/>
        <w:ind w:left="708"/>
        <w:jc w:val="both"/>
        <w:rPr>
          <w:sz w:val="28"/>
          <w:szCs w:val="28"/>
        </w:rPr>
      </w:pPr>
      <w:r w:rsidRPr="00A11032">
        <w:rPr>
          <w:sz w:val="28"/>
          <w:szCs w:val="28"/>
        </w:rPr>
        <w:t xml:space="preserve"> </w:t>
      </w:r>
      <w:r w:rsidR="00993385" w:rsidRPr="00A11032">
        <w:rPr>
          <w:sz w:val="28"/>
          <w:szCs w:val="28"/>
        </w:rPr>
        <w:t xml:space="preserve"> База археологических данных названиями экспонатов, экспедиций, сотрудников.</w:t>
      </w:r>
      <w:r w:rsidR="0094129A" w:rsidRPr="00A11032">
        <w:rPr>
          <w:sz w:val="28"/>
          <w:szCs w:val="28"/>
        </w:rPr>
        <w:t xml:space="preserve"> </w:t>
      </w:r>
    </w:p>
    <w:p w:rsidR="0094129A" w:rsidRPr="00A11032" w:rsidRDefault="0094129A" w:rsidP="00A11032">
      <w:pPr>
        <w:spacing w:line="360" w:lineRule="auto"/>
        <w:ind w:left="348" w:firstLine="360"/>
        <w:jc w:val="both"/>
        <w:rPr>
          <w:sz w:val="28"/>
          <w:szCs w:val="28"/>
        </w:rPr>
      </w:pPr>
      <w:r w:rsidRPr="00A11032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lastRenderedPageBreak/>
        <w:t xml:space="preserve">Б) Написать триггер, проверяющий, что </w:t>
      </w:r>
      <w:r w:rsidR="00A11032">
        <w:rPr>
          <w:sz w:val="28"/>
          <w:szCs w:val="28"/>
        </w:rPr>
        <w:t>один и тот же сотрудник не участвует в двух одновременно проходящих экспедициях.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В) Процедуру, показывающую по названию </w:t>
      </w:r>
      <w:r w:rsidR="00A11032">
        <w:rPr>
          <w:sz w:val="28"/>
          <w:szCs w:val="28"/>
        </w:rPr>
        <w:t>экспоната</w:t>
      </w:r>
      <w:r w:rsidRPr="006F159F">
        <w:rPr>
          <w:sz w:val="28"/>
          <w:szCs w:val="28"/>
        </w:rPr>
        <w:t xml:space="preserve"> список </w:t>
      </w:r>
      <w:r w:rsidR="00A11032">
        <w:rPr>
          <w:sz w:val="28"/>
          <w:szCs w:val="28"/>
        </w:rPr>
        <w:t>экспедиций, где такой предмет был найден и когда.</w:t>
      </w:r>
    </w:p>
    <w:p w:rsidR="0094129A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Г) Используя табличную функцию </w:t>
      </w:r>
      <w:r w:rsidR="00A11032">
        <w:rPr>
          <w:sz w:val="28"/>
          <w:szCs w:val="28"/>
        </w:rPr>
        <w:t>экспонат и период истории,</w:t>
      </w:r>
      <w:r w:rsidRPr="006F159F">
        <w:rPr>
          <w:sz w:val="28"/>
          <w:szCs w:val="28"/>
        </w:rPr>
        <w:t xml:space="preserve"> построить </w:t>
      </w:r>
      <w:r w:rsidRPr="006F159F">
        <w:rPr>
          <w:color w:val="FF0000"/>
          <w:sz w:val="28"/>
          <w:szCs w:val="28"/>
        </w:rPr>
        <w:t>процедуру с параметром</w:t>
      </w:r>
      <w:r w:rsidRPr="006F159F">
        <w:rPr>
          <w:sz w:val="28"/>
          <w:szCs w:val="28"/>
        </w:rPr>
        <w:t xml:space="preserve">, показывающую </w:t>
      </w:r>
      <w:r w:rsidR="00A11032">
        <w:rPr>
          <w:sz w:val="28"/>
          <w:szCs w:val="28"/>
        </w:rPr>
        <w:t>те экспонаты, которые принадлежат заданному веку.</w:t>
      </w:r>
    </w:p>
    <w:p w:rsidR="00A11032" w:rsidRPr="006F159F" w:rsidRDefault="00A11032" w:rsidP="0094129A">
      <w:pPr>
        <w:spacing w:line="360" w:lineRule="auto"/>
        <w:ind w:left="708"/>
        <w:jc w:val="both"/>
        <w:rPr>
          <w:sz w:val="28"/>
          <w:szCs w:val="28"/>
        </w:rPr>
      </w:pPr>
    </w:p>
    <w:p w:rsidR="0094129A" w:rsidRPr="00A11032" w:rsidRDefault="00A11032" w:rsidP="0094129A">
      <w:pPr>
        <w:numPr>
          <w:ilvl w:val="0"/>
          <w:numId w:val="4"/>
        </w:numPr>
        <w:spacing w:line="360" w:lineRule="auto"/>
        <w:ind w:left="708"/>
        <w:jc w:val="both"/>
        <w:rPr>
          <w:sz w:val="28"/>
          <w:szCs w:val="28"/>
        </w:rPr>
      </w:pPr>
      <w:r w:rsidRPr="00A11032">
        <w:rPr>
          <w:sz w:val="28"/>
          <w:szCs w:val="28"/>
        </w:rPr>
        <w:t xml:space="preserve">  </w:t>
      </w:r>
      <w:r w:rsidR="00993385" w:rsidRPr="00A11032">
        <w:rPr>
          <w:sz w:val="28"/>
          <w:szCs w:val="28"/>
        </w:rPr>
        <w:t xml:space="preserve"> База данных почтовой службы с сотрудниками, видами услуг, контролем</w:t>
      </w:r>
      <w:r>
        <w:rPr>
          <w:sz w:val="28"/>
          <w:szCs w:val="28"/>
        </w:rPr>
        <w:t xml:space="preserve"> получения</w:t>
      </w:r>
      <w:r w:rsidR="00993385" w:rsidRPr="00A11032">
        <w:rPr>
          <w:sz w:val="28"/>
          <w:szCs w:val="28"/>
        </w:rPr>
        <w:t>.</w:t>
      </w:r>
      <w:r w:rsidR="0094129A" w:rsidRPr="00A11032">
        <w:rPr>
          <w:sz w:val="28"/>
          <w:szCs w:val="28"/>
        </w:rPr>
        <w:t xml:space="preserve"> А) Создать структуры таблиц и заполнить их данными с учетом возможных ограничений.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>Б) Написать триггер, проверяющий, что результат платежа не меньше стоимости услуги.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>В) Процедуру, показывающую по названию услуги, месяцу и году список сотрудников с общими суммами платежей в этот период.</w:t>
      </w:r>
    </w:p>
    <w:p w:rsidR="0094129A" w:rsidRPr="006F159F" w:rsidRDefault="0094129A" w:rsidP="0094129A">
      <w:pPr>
        <w:spacing w:line="360" w:lineRule="auto"/>
        <w:ind w:left="708"/>
        <w:jc w:val="both"/>
        <w:rPr>
          <w:sz w:val="28"/>
          <w:szCs w:val="28"/>
        </w:rPr>
      </w:pPr>
      <w:r w:rsidRPr="006F159F">
        <w:rPr>
          <w:sz w:val="28"/>
          <w:szCs w:val="28"/>
        </w:rPr>
        <w:t xml:space="preserve">Г) Используя табличную функцию услуга, количество платежей в месяц заданного года, построить </w:t>
      </w:r>
      <w:r w:rsidRPr="006F159F">
        <w:rPr>
          <w:color w:val="FF0000"/>
          <w:sz w:val="28"/>
          <w:szCs w:val="28"/>
        </w:rPr>
        <w:t>процедуру с параметром</w:t>
      </w:r>
      <w:r w:rsidRPr="006F159F">
        <w:rPr>
          <w:sz w:val="28"/>
          <w:szCs w:val="28"/>
        </w:rPr>
        <w:t>, показывающую платежи в тот месяц, где услуга имела м</w:t>
      </w:r>
      <w:r w:rsidR="00A11032">
        <w:rPr>
          <w:sz w:val="28"/>
          <w:szCs w:val="28"/>
        </w:rPr>
        <w:t xml:space="preserve">инимальный </w:t>
      </w:r>
      <w:r w:rsidRPr="006F159F">
        <w:rPr>
          <w:sz w:val="28"/>
          <w:szCs w:val="28"/>
        </w:rPr>
        <w:t>спрос.</w:t>
      </w:r>
    </w:p>
    <w:p w:rsidR="00993385" w:rsidRDefault="00993385" w:rsidP="00A11032">
      <w:pPr>
        <w:spacing w:line="360" w:lineRule="auto"/>
        <w:ind w:left="720"/>
        <w:jc w:val="both"/>
        <w:rPr>
          <w:sz w:val="28"/>
          <w:szCs w:val="28"/>
        </w:rPr>
      </w:pP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спортивного комплекса с тренерами, посетителями, платежами </w:t>
      </w:r>
      <w:r w:rsidR="00A11032">
        <w:rPr>
          <w:sz w:val="28"/>
          <w:szCs w:val="28"/>
        </w:rPr>
        <w:t>за услуги.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Б) Написать триггер, проверяющий, что </w:t>
      </w:r>
      <w:r w:rsidR="00A11032" w:rsidRPr="0019724C">
        <w:rPr>
          <w:sz w:val="28"/>
          <w:szCs w:val="28"/>
        </w:rPr>
        <w:t>у тренера на дату платежа группа не более 3 человек.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В) Процедуру, показывающую по </w:t>
      </w:r>
      <w:r w:rsidR="0019724C">
        <w:rPr>
          <w:sz w:val="28"/>
          <w:szCs w:val="28"/>
        </w:rPr>
        <w:t>фамилии клиента и периоду:</w:t>
      </w:r>
      <w:r w:rsidRPr="0019724C">
        <w:rPr>
          <w:sz w:val="28"/>
          <w:szCs w:val="28"/>
        </w:rPr>
        <w:t xml:space="preserve"> список </w:t>
      </w:r>
      <w:r w:rsidR="0019724C">
        <w:rPr>
          <w:sz w:val="28"/>
          <w:szCs w:val="28"/>
        </w:rPr>
        <w:t>тренеров</w:t>
      </w:r>
      <w:r w:rsidRPr="0019724C">
        <w:rPr>
          <w:sz w:val="28"/>
          <w:szCs w:val="28"/>
        </w:rPr>
        <w:t xml:space="preserve"> с общими суммами платежей в этот период.</w:t>
      </w:r>
    </w:p>
    <w:p w:rsidR="0094129A" w:rsidRPr="0019724C" w:rsidRDefault="0094129A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Г) Используя табличную функцию </w:t>
      </w:r>
      <w:r w:rsidR="0019724C">
        <w:rPr>
          <w:sz w:val="28"/>
          <w:szCs w:val="28"/>
        </w:rPr>
        <w:t>тренер, количество клиентов</w:t>
      </w:r>
      <w:r w:rsidRPr="0019724C">
        <w:rPr>
          <w:sz w:val="28"/>
          <w:szCs w:val="28"/>
        </w:rPr>
        <w:t xml:space="preserve"> в месяц заданного года, построить </w:t>
      </w:r>
      <w:r w:rsidRPr="0019724C">
        <w:rPr>
          <w:color w:val="FF0000"/>
          <w:sz w:val="28"/>
          <w:szCs w:val="28"/>
        </w:rPr>
        <w:t>процедуру с параметром</w:t>
      </w:r>
      <w:r w:rsidRPr="0019724C">
        <w:rPr>
          <w:sz w:val="28"/>
          <w:szCs w:val="28"/>
        </w:rPr>
        <w:t xml:space="preserve">, показывающую </w:t>
      </w:r>
      <w:r w:rsidR="0019724C">
        <w:rPr>
          <w:sz w:val="28"/>
          <w:szCs w:val="28"/>
        </w:rPr>
        <w:t>тренеров с минимальным числом клиентов в заданный период.</w:t>
      </w:r>
    </w:p>
    <w:p w:rsidR="0094129A" w:rsidRDefault="0094129A" w:rsidP="0019724C">
      <w:pPr>
        <w:spacing w:line="360" w:lineRule="auto"/>
        <w:ind w:left="720"/>
        <w:jc w:val="both"/>
        <w:rPr>
          <w:sz w:val="28"/>
          <w:szCs w:val="28"/>
        </w:rPr>
      </w:pPr>
    </w:p>
    <w:p w:rsidR="00993385" w:rsidRDefault="0099338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ГАИ с сотрудниками, владельцами автотранспорта, автотранспортом, учетом, нарушениями и штрафами, платежами.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Б) Написать триггер, проверяющий, что у тренера на дату платежа группа не более 3 человек.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>В) Процедуру, показывающую по фамилии клиента и периоду: список тренеров с общими суммами платежей в этот период.</w:t>
      </w:r>
    </w:p>
    <w:p w:rsidR="0019724C" w:rsidRPr="0019724C" w:rsidRDefault="0019724C" w:rsidP="0019724C">
      <w:pPr>
        <w:spacing w:line="360" w:lineRule="auto"/>
        <w:ind w:left="708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Г) Используя табличную функцию тренер, количество клиентов в месяц заданного года, построить </w:t>
      </w:r>
      <w:r w:rsidRPr="0019724C">
        <w:rPr>
          <w:color w:val="FF0000"/>
          <w:sz w:val="28"/>
          <w:szCs w:val="28"/>
        </w:rPr>
        <w:t>процедуру с параметром</w:t>
      </w:r>
      <w:r w:rsidRPr="0019724C">
        <w:rPr>
          <w:sz w:val="28"/>
          <w:szCs w:val="28"/>
        </w:rPr>
        <w:t>, показывающую тренеров с минимальным числом клиентов в заданный период.</w:t>
      </w:r>
    </w:p>
    <w:p w:rsidR="00993385" w:rsidRDefault="0019724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9724C">
        <w:rPr>
          <w:sz w:val="28"/>
          <w:szCs w:val="28"/>
        </w:rPr>
        <w:t xml:space="preserve"> </w:t>
      </w:r>
      <w:r w:rsidR="00993385" w:rsidRPr="0019724C">
        <w:rPr>
          <w:sz w:val="28"/>
          <w:szCs w:val="28"/>
        </w:rPr>
        <w:t xml:space="preserve"> База данных библиотеки с сотрудниками, читателями</w:t>
      </w:r>
      <w:r w:rsidR="008D48D5">
        <w:rPr>
          <w:sz w:val="28"/>
          <w:szCs w:val="28"/>
        </w:rPr>
        <w:t>,</w:t>
      </w:r>
      <w:r w:rsidR="00993385" w:rsidRPr="0019724C">
        <w:rPr>
          <w:sz w:val="28"/>
          <w:szCs w:val="28"/>
        </w:rPr>
        <w:t xml:space="preserve"> контролем</w:t>
      </w:r>
      <w:r w:rsidR="008D48D5">
        <w:rPr>
          <w:sz w:val="28"/>
          <w:szCs w:val="28"/>
        </w:rPr>
        <w:t xml:space="preserve"> выдачи книг</w:t>
      </w:r>
      <w:r w:rsidR="00993385" w:rsidRPr="0019724C">
        <w:rPr>
          <w:sz w:val="28"/>
          <w:szCs w:val="28"/>
        </w:rPr>
        <w:t>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 xml:space="preserve">Б) Написать триггер, проверяющий, что у </w:t>
      </w:r>
      <w:r>
        <w:rPr>
          <w:sz w:val="28"/>
          <w:szCs w:val="28"/>
        </w:rPr>
        <w:t>читателя не более 3 книг</w:t>
      </w:r>
      <w:r w:rsidRPr="008D48D5">
        <w:rPr>
          <w:sz w:val="28"/>
          <w:szCs w:val="28"/>
        </w:rPr>
        <w:t>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 xml:space="preserve">В) Процедуру, показывающую по фамилии </w:t>
      </w:r>
      <w:r w:rsidR="006D51C5">
        <w:rPr>
          <w:sz w:val="28"/>
          <w:szCs w:val="28"/>
        </w:rPr>
        <w:t>сотрудника</w:t>
      </w:r>
      <w:r w:rsidRPr="008D48D5">
        <w:rPr>
          <w:sz w:val="28"/>
          <w:szCs w:val="28"/>
        </w:rPr>
        <w:t xml:space="preserve"> и периоду: список </w:t>
      </w:r>
      <w:r w:rsidR="006D51C5">
        <w:rPr>
          <w:sz w:val="28"/>
          <w:szCs w:val="28"/>
        </w:rPr>
        <w:t>читателей им обслуживаемых.</w:t>
      </w:r>
    </w:p>
    <w:p w:rsidR="008D48D5" w:rsidRPr="008D48D5" w:rsidRDefault="008D48D5" w:rsidP="008D48D5">
      <w:pPr>
        <w:spacing w:line="360" w:lineRule="auto"/>
        <w:ind w:left="708"/>
        <w:jc w:val="both"/>
        <w:rPr>
          <w:sz w:val="28"/>
          <w:szCs w:val="28"/>
        </w:rPr>
      </w:pPr>
      <w:r w:rsidRPr="008D48D5">
        <w:rPr>
          <w:sz w:val="28"/>
          <w:szCs w:val="28"/>
        </w:rPr>
        <w:t xml:space="preserve">Г) Используя табличную функцию </w:t>
      </w:r>
      <w:r w:rsidR="006D51C5">
        <w:rPr>
          <w:sz w:val="28"/>
          <w:szCs w:val="28"/>
        </w:rPr>
        <w:t>читатель, количество книг</w:t>
      </w:r>
      <w:r w:rsidRPr="008D48D5">
        <w:rPr>
          <w:sz w:val="28"/>
          <w:szCs w:val="28"/>
        </w:rPr>
        <w:t xml:space="preserve"> в месяц заданного года, построить </w:t>
      </w:r>
      <w:r w:rsidRPr="008D48D5">
        <w:rPr>
          <w:color w:val="FF0000"/>
          <w:sz w:val="28"/>
          <w:szCs w:val="28"/>
        </w:rPr>
        <w:t>процедуру с параметром</w:t>
      </w:r>
      <w:r w:rsidRPr="008D48D5">
        <w:rPr>
          <w:sz w:val="28"/>
          <w:szCs w:val="28"/>
        </w:rPr>
        <w:t xml:space="preserve">, показывающую </w:t>
      </w:r>
      <w:r w:rsidR="006D51C5">
        <w:rPr>
          <w:sz w:val="28"/>
          <w:szCs w:val="28"/>
        </w:rPr>
        <w:t>самого активного читателя в заданный период.</w:t>
      </w:r>
    </w:p>
    <w:p w:rsidR="00993385" w:rsidRDefault="006D51C5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D51C5">
        <w:rPr>
          <w:sz w:val="28"/>
          <w:szCs w:val="28"/>
        </w:rPr>
        <w:t xml:space="preserve"> </w:t>
      </w:r>
      <w:r w:rsidR="00993385" w:rsidRPr="006D51C5">
        <w:rPr>
          <w:sz w:val="28"/>
          <w:szCs w:val="28"/>
        </w:rPr>
        <w:t xml:space="preserve"> База данных адресное бюро с жителями, регистрацией проживания, сотрудниками.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t xml:space="preserve">Б) Написать триггер, проверяющий, что </w:t>
      </w:r>
      <w:r w:rsidR="00164488">
        <w:rPr>
          <w:sz w:val="28"/>
          <w:szCs w:val="28"/>
        </w:rPr>
        <w:t>один и тот же житель не зарегистрирован в одно и то же время по разным адресам.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t xml:space="preserve">В) Процедуру, показывающую по фамилии </w:t>
      </w:r>
      <w:r w:rsidR="00E54840">
        <w:rPr>
          <w:sz w:val="28"/>
          <w:szCs w:val="28"/>
        </w:rPr>
        <w:t>жителя все его места регистрации.</w:t>
      </w:r>
    </w:p>
    <w:p w:rsidR="006D51C5" w:rsidRPr="00164488" w:rsidRDefault="006D51C5" w:rsidP="00164488">
      <w:pPr>
        <w:spacing w:line="360" w:lineRule="auto"/>
        <w:ind w:left="708"/>
        <w:jc w:val="both"/>
        <w:rPr>
          <w:sz w:val="28"/>
          <w:szCs w:val="28"/>
        </w:rPr>
      </w:pPr>
      <w:r w:rsidRPr="00164488">
        <w:rPr>
          <w:sz w:val="28"/>
          <w:szCs w:val="28"/>
        </w:rPr>
        <w:lastRenderedPageBreak/>
        <w:t xml:space="preserve">Г) Используя табличную функцию </w:t>
      </w:r>
      <w:r w:rsidR="00581769">
        <w:rPr>
          <w:sz w:val="28"/>
          <w:szCs w:val="28"/>
        </w:rPr>
        <w:t>№дома</w:t>
      </w:r>
      <w:r w:rsidRPr="00164488">
        <w:rPr>
          <w:sz w:val="28"/>
          <w:szCs w:val="28"/>
        </w:rPr>
        <w:t xml:space="preserve">, количество </w:t>
      </w:r>
      <w:r w:rsidR="00581769">
        <w:rPr>
          <w:sz w:val="28"/>
          <w:szCs w:val="28"/>
        </w:rPr>
        <w:t>жильцов</w:t>
      </w:r>
      <w:r w:rsidRPr="00164488">
        <w:rPr>
          <w:sz w:val="28"/>
          <w:szCs w:val="28"/>
        </w:rPr>
        <w:t xml:space="preserve"> в месяц заданного года, построить </w:t>
      </w:r>
      <w:r w:rsidRPr="00164488">
        <w:rPr>
          <w:color w:val="FF0000"/>
          <w:sz w:val="28"/>
          <w:szCs w:val="28"/>
        </w:rPr>
        <w:t>процедуру с параметром</w:t>
      </w:r>
      <w:r w:rsidRPr="00164488">
        <w:rPr>
          <w:sz w:val="28"/>
          <w:szCs w:val="28"/>
        </w:rPr>
        <w:t xml:space="preserve">, показывающую </w:t>
      </w:r>
      <w:r w:rsidR="00581769">
        <w:rPr>
          <w:sz w:val="28"/>
          <w:szCs w:val="28"/>
        </w:rPr>
        <w:t>дома с регистрацией выше средней для всех домов в заданный месяц и год.</w:t>
      </w:r>
    </w:p>
    <w:p w:rsidR="00B66500" w:rsidRDefault="00581769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 </w:t>
      </w:r>
      <w:r w:rsidR="00B66500" w:rsidRPr="00581769">
        <w:rPr>
          <w:sz w:val="28"/>
          <w:szCs w:val="28"/>
        </w:rPr>
        <w:t xml:space="preserve"> База данных телефонной кампании с услугами, клиентами, платежами</w:t>
      </w:r>
      <w:r>
        <w:rPr>
          <w:sz w:val="28"/>
          <w:szCs w:val="28"/>
        </w:rPr>
        <w:t>.</w:t>
      </w:r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платеж вносится  в пределах 3 дней назад от текущей даты.</w:t>
      </w:r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 xml:space="preserve">клиента услуги, даты и размеры </w:t>
      </w:r>
      <w:proofErr w:type="gramStart"/>
      <w:r>
        <w:rPr>
          <w:sz w:val="28"/>
          <w:szCs w:val="28"/>
        </w:rPr>
        <w:t>платежей.</w:t>
      </w:r>
      <w:r w:rsidRPr="00581769">
        <w:rPr>
          <w:sz w:val="28"/>
          <w:szCs w:val="28"/>
        </w:rPr>
        <w:t>.</w:t>
      </w:r>
      <w:proofErr w:type="gramEnd"/>
    </w:p>
    <w:p w:rsidR="00581769" w:rsidRPr="00581769" w:rsidRDefault="00581769" w:rsidP="00581769">
      <w:pPr>
        <w:spacing w:line="360" w:lineRule="auto"/>
        <w:ind w:left="708"/>
        <w:jc w:val="both"/>
        <w:rPr>
          <w:sz w:val="28"/>
          <w:szCs w:val="28"/>
        </w:rPr>
      </w:pPr>
      <w:r w:rsidRPr="00581769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услуга, месяц, год, средн</w:t>
      </w:r>
      <w:r w:rsidR="00E9378A">
        <w:rPr>
          <w:sz w:val="28"/>
          <w:szCs w:val="28"/>
        </w:rPr>
        <w:t>яя</w:t>
      </w:r>
      <w:r>
        <w:rPr>
          <w:sz w:val="28"/>
          <w:szCs w:val="28"/>
        </w:rPr>
        <w:t xml:space="preserve"> сумма</w:t>
      </w:r>
      <w:r w:rsidR="00E9378A">
        <w:rPr>
          <w:sz w:val="28"/>
          <w:szCs w:val="28"/>
        </w:rPr>
        <w:t xml:space="preserve"> за услугу</w:t>
      </w:r>
      <w:r>
        <w:rPr>
          <w:sz w:val="28"/>
          <w:szCs w:val="28"/>
        </w:rPr>
        <w:t>,</w:t>
      </w:r>
      <w:r w:rsidRPr="00581769">
        <w:rPr>
          <w:sz w:val="28"/>
          <w:szCs w:val="28"/>
        </w:rPr>
        <w:t xml:space="preserve"> построить </w:t>
      </w:r>
      <w:r w:rsidRPr="00581769">
        <w:rPr>
          <w:color w:val="FF0000"/>
          <w:sz w:val="28"/>
          <w:szCs w:val="28"/>
        </w:rPr>
        <w:t>процедуру с параметром</w:t>
      </w:r>
      <w:r w:rsidRPr="00581769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клиентов и платежи</w:t>
      </w:r>
      <w:r w:rsidRPr="00581769">
        <w:rPr>
          <w:sz w:val="28"/>
          <w:szCs w:val="28"/>
        </w:rPr>
        <w:t xml:space="preserve"> в заданный месяц и год</w:t>
      </w:r>
      <w:r w:rsidR="00023DC0">
        <w:rPr>
          <w:sz w:val="28"/>
          <w:szCs w:val="28"/>
        </w:rPr>
        <w:t>, если суммы превышали среднюю</w:t>
      </w:r>
      <w:r w:rsidRPr="00581769">
        <w:rPr>
          <w:sz w:val="28"/>
          <w:szCs w:val="28"/>
        </w:rPr>
        <w:t>.</w:t>
      </w:r>
    </w:p>
    <w:p w:rsidR="00B66500" w:rsidRDefault="00023DC0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 </w:t>
      </w:r>
      <w:r w:rsidR="00B66500" w:rsidRPr="00023DC0">
        <w:rPr>
          <w:sz w:val="28"/>
          <w:szCs w:val="28"/>
        </w:rPr>
        <w:t xml:space="preserve"> База данных автогонки</w:t>
      </w:r>
      <w:r>
        <w:rPr>
          <w:sz w:val="28"/>
          <w:szCs w:val="28"/>
        </w:rPr>
        <w:t>:</w:t>
      </w:r>
      <w:r w:rsidR="00B66500" w:rsidRPr="00023DC0">
        <w:rPr>
          <w:sz w:val="28"/>
          <w:szCs w:val="28"/>
        </w:rPr>
        <w:t xml:space="preserve"> участники, этапы, результаты.</w:t>
      </w:r>
      <w:r w:rsidR="00EE3FDC" w:rsidRPr="00023DC0">
        <w:rPr>
          <w:sz w:val="28"/>
          <w:szCs w:val="28"/>
        </w:rPr>
        <w:t xml:space="preserve"> 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если предыдущий этап без результата, то участник снят с гонки.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 xml:space="preserve">номеру этапа </w:t>
      </w:r>
      <w:r w:rsidRPr="00023DC0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участников.</w:t>
      </w:r>
    </w:p>
    <w:p w:rsidR="00023DC0" w:rsidRPr="00023DC0" w:rsidRDefault="00023DC0" w:rsidP="00023DC0">
      <w:pPr>
        <w:spacing w:line="360" w:lineRule="auto"/>
        <w:ind w:left="360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этап, среднее время этапа</w:t>
      </w:r>
      <w:r w:rsidRPr="00023DC0">
        <w:rPr>
          <w:sz w:val="28"/>
          <w:szCs w:val="28"/>
        </w:rPr>
        <w:t xml:space="preserve">, построить </w:t>
      </w:r>
      <w:r w:rsidRPr="00023DC0">
        <w:rPr>
          <w:color w:val="FF0000"/>
          <w:sz w:val="28"/>
          <w:szCs w:val="28"/>
        </w:rPr>
        <w:t>процедуру</w:t>
      </w:r>
      <w:r w:rsidRPr="00023DC0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участников с высокими результатами по всем этапам.</w:t>
      </w:r>
    </w:p>
    <w:p w:rsidR="00023DC0" w:rsidRPr="00023DC0" w:rsidRDefault="00023DC0" w:rsidP="00023DC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База данных аптечной сети: </w:t>
      </w:r>
      <w:r w:rsidR="00D74539">
        <w:rPr>
          <w:sz w:val="28"/>
          <w:szCs w:val="28"/>
        </w:rPr>
        <w:t>аптеки, препараты, поставки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поставка выполняется в аптеку, если в ней данного препарата меньше чем в среднем  по аптекам.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t xml:space="preserve">В) Процедуру, показывающую по номеру </w:t>
      </w:r>
      <w:r w:rsidR="00CA2260">
        <w:rPr>
          <w:sz w:val="28"/>
          <w:szCs w:val="28"/>
        </w:rPr>
        <w:t>Аптеки</w:t>
      </w:r>
      <w:r w:rsidRPr="00023DC0">
        <w:rPr>
          <w:sz w:val="28"/>
          <w:szCs w:val="28"/>
        </w:rPr>
        <w:t xml:space="preserve">  </w:t>
      </w:r>
      <w:r w:rsidR="00CA2260">
        <w:rPr>
          <w:sz w:val="28"/>
          <w:szCs w:val="28"/>
        </w:rPr>
        <w:t>препараты и их запас.</w:t>
      </w:r>
    </w:p>
    <w:p w:rsidR="00023DC0" w:rsidRPr="00023DC0" w:rsidRDefault="00023DC0" w:rsidP="00023DC0">
      <w:pPr>
        <w:spacing w:line="360" w:lineRule="auto"/>
        <w:ind w:left="708"/>
        <w:jc w:val="both"/>
        <w:rPr>
          <w:sz w:val="28"/>
          <w:szCs w:val="28"/>
        </w:rPr>
      </w:pPr>
      <w:r w:rsidRPr="00023DC0">
        <w:rPr>
          <w:sz w:val="28"/>
          <w:szCs w:val="28"/>
        </w:rPr>
        <w:lastRenderedPageBreak/>
        <w:t xml:space="preserve">Г) Используя табличную функцию </w:t>
      </w:r>
      <w:r w:rsidR="00CA2260">
        <w:rPr>
          <w:sz w:val="28"/>
          <w:szCs w:val="28"/>
        </w:rPr>
        <w:t>препарат, цена</w:t>
      </w:r>
      <w:r w:rsidRPr="00023DC0">
        <w:rPr>
          <w:sz w:val="28"/>
          <w:szCs w:val="28"/>
        </w:rPr>
        <w:t xml:space="preserve">, построить </w:t>
      </w:r>
      <w:r w:rsidRPr="00023DC0">
        <w:rPr>
          <w:color w:val="FF0000"/>
          <w:sz w:val="28"/>
          <w:szCs w:val="28"/>
        </w:rPr>
        <w:t>процедуру</w:t>
      </w:r>
      <w:r w:rsidRPr="00023DC0">
        <w:rPr>
          <w:sz w:val="28"/>
          <w:szCs w:val="28"/>
        </w:rPr>
        <w:t xml:space="preserve">, показывающую </w:t>
      </w:r>
      <w:r w:rsidR="00CA2260">
        <w:rPr>
          <w:sz w:val="28"/>
          <w:szCs w:val="28"/>
        </w:rPr>
        <w:t>аптеки, препараты, суммы поставок за заданный период.</w:t>
      </w:r>
    </w:p>
    <w:p w:rsidR="00023DC0" w:rsidRDefault="00023DC0" w:rsidP="00023DC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CA2260">
        <w:rPr>
          <w:sz w:val="28"/>
          <w:szCs w:val="28"/>
        </w:rPr>
        <w:t xml:space="preserve"> кинотеатры, </w:t>
      </w:r>
      <w:r w:rsidR="00D74539">
        <w:rPr>
          <w:sz w:val="28"/>
          <w:szCs w:val="28"/>
        </w:rPr>
        <w:t xml:space="preserve"> фильмы, </w:t>
      </w:r>
      <w:r w:rsidR="00CA2260">
        <w:rPr>
          <w:sz w:val="28"/>
          <w:szCs w:val="28"/>
        </w:rPr>
        <w:t xml:space="preserve">продажа </w:t>
      </w:r>
      <w:r w:rsidR="00D74539">
        <w:rPr>
          <w:sz w:val="28"/>
          <w:szCs w:val="28"/>
        </w:rPr>
        <w:t>билет</w:t>
      </w:r>
      <w:r w:rsidR="00CA2260">
        <w:rPr>
          <w:sz w:val="28"/>
          <w:szCs w:val="28"/>
        </w:rPr>
        <w:t>ов.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места на фильм в кинотеатре есть.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 xml:space="preserve">названию фильма: </w:t>
      </w:r>
      <w:proofErr w:type="gramStart"/>
      <w:r>
        <w:rPr>
          <w:sz w:val="28"/>
          <w:szCs w:val="28"/>
        </w:rPr>
        <w:t>кинотеатр ,</w:t>
      </w:r>
      <w:proofErr w:type="gramEnd"/>
      <w:r>
        <w:rPr>
          <w:sz w:val="28"/>
          <w:szCs w:val="28"/>
        </w:rPr>
        <w:t xml:space="preserve"> дату, количество проданных билетов.</w:t>
      </w:r>
    </w:p>
    <w:p w:rsidR="00CA2260" w:rsidRPr="00CA2260" w:rsidRDefault="00CA2260" w:rsidP="00CA2260">
      <w:pPr>
        <w:spacing w:line="360" w:lineRule="auto"/>
        <w:ind w:left="708"/>
        <w:jc w:val="both"/>
        <w:rPr>
          <w:sz w:val="28"/>
          <w:szCs w:val="28"/>
        </w:rPr>
      </w:pPr>
      <w:r w:rsidRPr="00CA2260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код фильма, кинотеатр, кол-во  проданных билетов  -</w:t>
      </w:r>
      <w:r w:rsidRPr="00CA2260">
        <w:rPr>
          <w:sz w:val="28"/>
          <w:szCs w:val="28"/>
        </w:rPr>
        <w:t xml:space="preserve"> построить </w:t>
      </w:r>
      <w:r w:rsidRPr="00CA2260">
        <w:rPr>
          <w:color w:val="FF0000"/>
          <w:sz w:val="28"/>
          <w:szCs w:val="28"/>
        </w:rPr>
        <w:t>процедуру</w:t>
      </w:r>
      <w:r w:rsidRPr="00CA2260">
        <w:rPr>
          <w:sz w:val="28"/>
          <w:szCs w:val="28"/>
        </w:rPr>
        <w:t xml:space="preserve">, показывающую </w:t>
      </w:r>
      <w:r>
        <w:rPr>
          <w:sz w:val="28"/>
          <w:szCs w:val="28"/>
        </w:rPr>
        <w:t>по названию фильма  суммы по кинотеатрам</w:t>
      </w:r>
      <w:r w:rsidRPr="00CA2260">
        <w:rPr>
          <w:sz w:val="28"/>
          <w:szCs w:val="28"/>
        </w:rPr>
        <w:t xml:space="preserve"> за заданный период.</w:t>
      </w: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470025" w:rsidRDefault="00C76DAB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Клуб собаководства</w:t>
      </w:r>
      <w:r w:rsidR="001B4C4D">
        <w:rPr>
          <w:sz w:val="28"/>
          <w:szCs w:val="28"/>
        </w:rPr>
        <w:t>:</w:t>
      </w:r>
      <w:r>
        <w:rPr>
          <w:sz w:val="28"/>
          <w:szCs w:val="28"/>
        </w:rPr>
        <w:t xml:space="preserve"> заводчики, собаки, выставки. 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собака не участвует в выставке в возрасте до 6 месяцев.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 xml:space="preserve">В) Процедуру, показывающую по </w:t>
      </w:r>
      <w:r>
        <w:rPr>
          <w:sz w:val="28"/>
          <w:szCs w:val="28"/>
        </w:rPr>
        <w:t>фамилии заводчика всех питомцев</w:t>
      </w:r>
      <w:r w:rsidRPr="001B4C4D">
        <w:rPr>
          <w:sz w:val="28"/>
          <w:szCs w:val="28"/>
        </w:rPr>
        <w:t xml:space="preserve">: </w:t>
      </w:r>
      <w:r>
        <w:rPr>
          <w:sz w:val="28"/>
          <w:szCs w:val="28"/>
        </w:rPr>
        <w:t>кличку, породу возраст</w:t>
      </w:r>
      <w:r w:rsidRPr="001B4C4D">
        <w:rPr>
          <w:sz w:val="28"/>
          <w:szCs w:val="28"/>
        </w:rPr>
        <w:t>.</w:t>
      </w:r>
    </w:p>
    <w:p w:rsidR="001B4C4D" w:rsidRPr="001B4C4D" w:rsidRDefault="001B4C4D" w:rsidP="001B4C4D">
      <w:pPr>
        <w:spacing w:line="360" w:lineRule="auto"/>
        <w:ind w:left="708"/>
        <w:jc w:val="both"/>
        <w:rPr>
          <w:sz w:val="28"/>
          <w:szCs w:val="28"/>
        </w:rPr>
      </w:pPr>
      <w:r w:rsidRPr="001B4C4D">
        <w:rPr>
          <w:sz w:val="28"/>
          <w:szCs w:val="28"/>
        </w:rPr>
        <w:t xml:space="preserve">Г) Используя табличную функцию код </w:t>
      </w:r>
      <w:r>
        <w:rPr>
          <w:sz w:val="28"/>
          <w:szCs w:val="28"/>
        </w:rPr>
        <w:t>выставки</w:t>
      </w:r>
      <w:r w:rsidRPr="001B4C4D">
        <w:rPr>
          <w:sz w:val="28"/>
          <w:szCs w:val="28"/>
        </w:rPr>
        <w:t xml:space="preserve">, </w:t>
      </w:r>
      <w:r>
        <w:rPr>
          <w:sz w:val="28"/>
          <w:szCs w:val="28"/>
        </w:rPr>
        <w:t>месяц, год,</w:t>
      </w:r>
      <w:r w:rsidRPr="001B4C4D">
        <w:rPr>
          <w:sz w:val="28"/>
          <w:szCs w:val="28"/>
        </w:rPr>
        <w:t xml:space="preserve"> кол-во  </w:t>
      </w:r>
      <w:r>
        <w:rPr>
          <w:sz w:val="28"/>
          <w:szCs w:val="28"/>
        </w:rPr>
        <w:t>участников</w:t>
      </w:r>
      <w:r w:rsidRPr="001B4C4D">
        <w:rPr>
          <w:sz w:val="28"/>
          <w:szCs w:val="28"/>
        </w:rPr>
        <w:t xml:space="preserve">  - построить </w:t>
      </w:r>
      <w:r w:rsidRPr="001B4C4D">
        <w:rPr>
          <w:color w:val="FF0000"/>
          <w:sz w:val="28"/>
          <w:szCs w:val="28"/>
        </w:rPr>
        <w:t>процедуру</w:t>
      </w:r>
      <w:r w:rsidRPr="001B4C4D">
        <w:rPr>
          <w:sz w:val="28"/>
          <w:szCs w:val="28"/>
        </w:rPr>
        <w:t xml:space="preserve">, показывающую по названию </w:t>
      </w:r>
      <w:r>
        <w:rPr>
          <w:sz w:val="28"/>
          <w:szCs w:val="28"/>
        </w:rPr>
        <w:t>выставки и породе – месяц, год, число участников и победителей</w:t>
      </w:r>
      <w:r w:rsidRPr="001B4C4D">
        <w:rPr>
          <w:sz w:val="28"/>
          <w:szCs w:val="28"/>
        </w:rPr>
        <w:t>.</w:t>
      </w:r>
    </w:p>
    <w:p w:rsidR="00CA2260" w:rsidRDefault="00CA2260" w:rsidP="00CA2260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D40E8A">
        <w:rPr>
          <w:sz w:val="28"/>
          <w:szCs w:val="28"/>
        </w:rPr>
        <w:t xml:space="preserve"> Филармония. Исполнители, произведения, </w:t>
      </w:r>
      <w:r w:rsidR="00A8758F">
        <w:rPr>
          <w:sz w:val="28"/>
          <w:szCs w:val="28"/>
        </w:rPr>
        <w:t xml:space="preserve">платежи за </w:t>
      </w:r>
      <w:r w:rsidR="007955FD">
        <w:rPr>
          <w:sz w:val="28"/>
          <w:szCs w:val="28"/>
        </w:rPr>
        <w:t>концерт</w:t>
      </w:r>
      <w:r w:rsidR="00A8758F">
        <w:rPr>
          <w:sz w:val="28"/>
          <w:szCs w:val="28"/>
        </w:rPr>
        <w:t>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lastRenderedPageBreak/>
        <w:t>А) Создать структуры таблиц и заполнить их данными с учетом возможных ограничений.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в одном и том же концерте, одно и то же произведение не исполняется дважды.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исполнителя</w:t>
      </w:r>
      <w:r w:rsidRPr="00A8758F">
        <w:rPr>
          <w:sz w:val="28"/>
          <w:szCs w:val="28"/>
        </w:rPr>
        <w:t xml:space="preserve">: </w:t>
      </w:r>
      <w:r>
        <w:rPr>
          <w:sz w:val="28"/>
          <w:szCs w:val="28"/>
        </w:rPr>
        <w:t>количество концертов, сумму заработка.</w:t>
      </w:r>
    </w:p>
    <w:p w:rsidR="00A8758F" w:rsidRPr="00A8758F" w:rsidRDefault="00A8758F" w:rsidP="00A8758F">
      <w:pPr>
        <w:spacing w:line="360" w:lineRule="auto"/>
        <w:ind w:left="708"/>
        <w:jc w:val="both"/>
        <w:rPr>
          <w:sz w:val="28"/>
          <w:szCs w:val="28"/>
        </w:rPr>
      </w:pPr>
      <w:r w:rsidRPr="00A8758F">
        <w:rPr>
          <w:sz w:val="28"/>
          <w:szCs w:val="28"/>
        </w:rPr>
        <w:t xml:space="preserve">Г) Используя табличную функцию </w:t>
      </w:r>
      <w:r>
        <w:rPr>
          <w:sz w:val="28"/>
          <w:szCs w:val="28"/>
        </w:rPr>
        <w:t>код произведения, количество исполнителей</w:t>
      </w:r>
      <w:r w:rsidRPr="00A8758F">
        <w:rPr>
          <w:sz w:val="28"/>
          <w:szCs w:val="28"/>
        </w:rPr>
        <w:t xml:space="preserve">  - построить </w:t>
      </w:r>
      <w:r w:rsidRPr="00A8758F">
        <w:rPr>
          <w:color w:val="FF0000"/>
          <w:sz w:val="28"/>
          <w:szCs w:val="28"/>
        </w:rPr>
        <w:t>процедуру</w:t>
      </w:r>
      <w:r w:rsidRPr="00A8758F">
        <w:rPr>
          <w:sz w:val="28"/>
          <w:szCs w:val="28"/>
        </w:rPr>
        <w:t xml:space="preserve">, показывающую по названию </w:t>
      </w:r>
      <w:r>
        <w:rPr>
          <w:sz w:val="28"/>
          <w:szCs w:val="28"/>
        </w:rPr>
        <w:t>произведения</w:t>
      </w:r>
      <w:r w:rsidRPr="00A8758F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концерта</w:t>
      </w:r>
      <w:r w:rsidRPr="00A8758F">
        <w:rPr>
          <w:sz w:val="28"/>
          <w:szCs w:val="28"/>
        </w:rPr>
        <w:t>,</w:t>
      </w:r>
      <w:r>
        <w:rPr>
          <w:sz w:val="28"/>
          <w:szCs w:val="28"/>
        </w:rPr>
        <w:t xml:space="preserve"> дату, если в нем было произведение, имеющее максимальную популярность</w:t>
      </w:r>
      <w:r w:rsidRPr="00A8758F">
        <w:rPr>
          <w:sz w:val="28"/>
          <w:szCs w:val="28"/>
        </w:rPr>
        <w:t>.</w:t>
      </w:r>
    </w:p>
    <w:p w:rsidR="00A8758F" w:rsidRDefault="00A8758F" w:rsidP="00A8758F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8758F">
        <w:rPr>
          <w:sz w:val="28"/>
          <w:szCs w:val="28"/>
        </w:rPr>
        <w:t xml:space="preserve"> </w:t>
      </w:r>
      <w:r w:rsidR="00BB78F7">
        <w:rPr>
          <w:sz w:val="28"/>
          <w:szCs w:val="28"/>
        </w:rPr>
        <w:t>сотовой компании: услуги, клиенты, платежи.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дата платежа соответствует текущей дате.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клиента</w:t>
      </w:r>
      <w:r w:rsidRPr="00BB78F7">
        <w:rPr>
          <w:sz w:val="28"/>
          <w:szCs w:val="28"/>
        </w:rPr>
        <w:t xml:space="preserve">: </w:t>
      </w:r>
      <w:r>
        <w:rPr>
          <w:sz w:val="28"/>
          <w:szCs w:val="28"/>
        </w:rPr>
        <w:t>услуги и оплаченные суммы за выбранный период.</w:t>
      </w:r>
    </w:p>
    <w:p w:rsidR="00BB78F7" w:rsidRPr="00BB78F7" w:rsidRDefault="00BB78F7" w:rsidP="00BB78F7">
      <w:pPr>
        <w:spacing w:line="360" w:lineRule="auto"/>
        <w:ind w:left="708"/>
        <w:jc w:val="both"/>
        <w:rPr>
          <w:sz w:val="28"/>
          <w:szCs w:val="28"/>
        </w:rPr>
      </w:pPr>
      <w:r w:rsidRPr="00BB78F7">
        <w:rPr>
          <w:sz w:val="28"/>
          <w:szCs w:val="28"/>
        </w:rPr>
        <w:t xml:space="preserve">Г) Используя табличную функцию </w:t>
      </w:r>
      <w:r w:rsidR="00302F73">
        <w:rPr>
          <w:sz w:val="28"/>
          <w:szCs w:val="28"/>
        </w:rPr>
        <w:t xml:space="preserve">код </w:t>
      </w:r>
      <w:r w:rsidR="00E21392">
        <w:rPr>
          <w:sz w:val="28"/>
          <w:szCs w:val="28"/>
        </w:rPr>
        <w:t>клиента</w:t>
      </w:r>
      <w:r>
        <w:rPr>
          <w:sz w:val="28"/>
          <w:szCs w:val="28"/>
        </w:rPr>
        <w:t>,</w:t>
      </w:r>
      <w:r w:rsidR="00E21392">
        <w:rPr>
          <w:sz w:val="28"/>
          <w:szCs w:val="28"/>
        </w:rPr>
        <w:t xml:space="preserve"> услуга,</w:t>
      </w:r>
      <w:r>
        <w:rPr>
          <w:sz w:val="28"/>
          <w:szCs w:val="28"/>
        </w:rPr>
        <w:t xml:space="preserve"> </w:t>
      </w:r>
      <w:r w:rsidR="00E21392">
        <w:rPr>
          <w:sz w:val="28"/>
          <w:szCs w:val="28"/>
        </w:rPr>
        <w:t>сумма за заданный период</w:t>
      </w:r>
      <w:r>
        <w:rPr>
          <w:sz w:val="28"/>
          <w:szCs w:val="28"/>
        </w:rPr>
        <w:t xml:space="preserve"> </w:t>
      </w:r>
      <w:r w:rsidRPr="00BB78F7">
        <w:rPr>
          <w:sz w:val="28"/>
          <w:szCs w:val="28"/>
        </w:rPr>
        <w:t xml:space="preserve"> - построить </w:t>
      </w:r>
      <w:r w:rsidRPr="00BB78F7">
        <w:rPr>
          <w:color w:val="FF0000"/>
          <w:sz w:val="28"/>
          <w:szCs w:val="28"/>
        </w:rPr>
        <w:t>процедуру</w:t>
      </w:r>
      <w:r w:rsidRPr="00BB78F7">
        <w:rPr>
          <w:sz w:val="28"/>
          <w:szCs w:val="28"/>
        </w:rPr>
        <w:t xml:space="preserve">, показывающую по </w:t>
      </w:r>
      <w:r>
        <w:rPr>
          <w:sz w:val="28"/>
          <w:szCs w:val="28"/>
        </w:rPr>
        <w:t>фамилии клиента</w:t>
      </w:r>
      <w:r w:rsidRPr="00BB78F7">
        <w:rPr>
          <w:sz w:val="28"/>
          <w:szCs w:val="28"/>
        </w:rPr>
        <w:t xml:space="preserve"> – </w:t>
      </w:r>
      <w:r w:rsidR="004A153C">
        <w:rPr>
          <w:sz w:val="28"/>
          <w:szCs w:val="28"/>
        </w:rPr>
        <w:t>год, месяц, услуги и суммы, если они максимальные в этом году.</w:t>
      </w:r>
    </w:p>
    <w:p w:rsidR="00BB78F7" w:rsidRDefault="00BB78F7" w:rsidP="00BB78F7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4A153C">
        <w:rPr>
          <w:sz w:val="28"/>
          <w:szCs w:val="28"/>
        </w:rPr>
        <w:t xml:space="preserve"> столовой: блюда, платежи через кассу, повара.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t>Б) Написать триггер, проверяющий, что дата платежа соответствует текущей дате.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повара</w:t>
      </w:r>
      <w:r w:rsidRPr="004A153C">
        <w:rPr>
          <w:sz w:val="28"/>
          <w:szCs w:val="28"/>
        </w:rPr>
        <w:t xml:space="preserve">: </w:t>
      </w:r>
      <w:r>
        <w:rPr>
          <w:sz w:val="28"/>
          <w:szCs w:val="28"/>
        </w:rPr>
        <w:t>блюда</w:t>
      </w:r>
      <w:r w:rsidRPr="004A153C">
        <w:rPr>
          <w:sz w:val="28"/>
          <w:szCs w:val="28"/>
        </w:rPr>
        <w:t xml:space="preserve"> и оплаченные суммы за выбранный период.</w:t>
      </w:r>
    </w:p>
    <w:p w:rsidR="004A153C" w:rsidRPr="004A153C" w:rsidRDefault="004A153C" w:rsidP="004A153C">
      <w:pPr>
        <w:spacing w:line="360" w:lineRule="auto"/>
        <w:ind w:left="708"/>
        <w:jc w:val="both"/>
        <w:rPr>
          <w:sz w:val="28"/>
          <w:szCs w:val="28"/>
        </w:rPr>
      </w:pPr>
      <w:r w:rsidRPr="004A153C">
        <w:rPr>
          <w:sz w:val="28"/>
          <w:szCs w:val="28"/>
        </w:rPr>
        <w:lastRenderedPageBreak/>
        <w:t xml:space="preserve">Г) Используя табличную функцию код </w:t>
      </w:r>
      <w:r>
        <w:rPr>
          <w:sz w:val="28"/>
          <w:szCs w:val="28"/>
        </w:rPr>
        <w:t>блюда</w:t>
      </w:r>
      <w:r w:rsidRPr="004A15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количество чеков </w:t>
      </w:r>
      <w:r w:rsidRPr="004A153C">
        <w:rPr>
          <w:sz w:val="28"/>
          <w:szCs w:val="28"/>
        </w:rPr>
        <w:t xml:space="preserve">за заданный период  - построить </w:t>
      </w:r>
      <w:r w:rsidRPr="004A153C">
        <w:rPr>
          <w:color w:val="FF0000"/>
          <w:sz w:val="28"/>
          <w:szCs w:val="28"/>
        </w:rPr>
        <w:t>процедуру</w:t>
      </w:r>
      <w:r w:rsidRPr="004A153C">
        <w:rPr>
          <w:sz w:val="28"/>
          <w:szCs w:val="28"/>
        </w:rPr>
        <w:t xml:space="preserve">, показывающую по фамилии </w:t>
      </w:r>
      <w:r>
        <w:rPr>
          <w:sz w:val="28"/>
          <w:szCs w:val="28"/>
        </w:rPr>
        <w:t>повара</w:t>
      </w:r>
      <w:r w:rsidRPr="004A15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название блюда </w:t>
      </w:r>
      <w:r w:rsidRPr="004A153C">
        <w:rPr>
          <w:sz w:val="28"/>
          <w:szCs w:val="28"/>
        </w:rPr>
        <w:t xml:space="preserve">и </w:t>
      </w:r>
      <w:r>
        <w:rPr>
          <w:sz w:val="28"/>
          <w:szCs w:val="28"/>
        </w:rPr>
        <w:t>количество чеков</w:t>
      </w:r>
      <w:r w:rsidRPr="004A153C">
        <w:rPr>
          <w:sz w:val="28"/>
          <w:szCs w:val="28"/>
        </w:rPr>
        <w:t>, если он</w:t>
      </w:r>
      <w:r>
        <w:rPr>
          <w:sz w:val="28"/>
          <w:szCs w:val="28"/>
        </w:rPr>
        <w:t>о</w:t>
      </w:r>
      <w:r w:rsidRPr="004A153C">
        <w:rPr>
          <w:sz w:val="28"/>
          <w:szCs w:val="28"/>
        </w:rPr>
        <w:t xml:space="preserve"> максимальн</w:t>
      </w:r>
      <w:r>
        <w:rPr>
          <w:sz w:val="28"/>
          <w:szCs w:val="28"/>
        </w:rPr>
        <w:t>о</w:t>
      </w:r>
      <w:r w:rsidRPr="004A153C">
        <w:rPr>
          <w:sz w:val="28"/>
          <w:szCs w:val="28"/>
        </w:rPr>
        <w:t>е в этом году.</w:t>
      </w:r>
    </w:p>
    <w:p w:rsidR="004A153C" w:rsidRDefault="004A153C" w:rsidP="004A153C">
      <w:pPr>
        <w:spacing w:line="360" w:lineRule="auto"/>
        <w:ind w:left="720"/>
        <w:jc w:val="both"/>
        <w:rPr>
          <w:sz w:val="28"/>
          <w:szCs w:val="28"/>
        </w:rPr>
      </w:pPr>
    </w:p>
    <w:p w:rsidR="00EE3FDC" w:rsidRDefault="00EE3FDC" w:rsidP="00993385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4A153C">
        <w:rPr>
          <w:sz w:val="28"/>
          <w:szCs w:val="28"/>
        </w:rPr>
        <w:t xml:space="preserve"> коллекционеров марок: коллекционеры, марки, владение.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>А) Создать структуры таблиц и заполнить их данными с учетом возможных ограничений.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 xml:space="preserve">Б) Написать триггер, проверяющий, что </w:t>
      </w:r>
      <w:r>
        <w:rPr>
          <w:sz w:val="28"/>
          <w:szCs w:val="28"/>
        </w:rPr>
        <w:t>одна и та же марка не принадлежит двум и более сразу.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 xml:space="preserve">В) Процедуру, показывающую по фамилии </w:t>
      </w:r>
      <w:r>
        <w:rPr>
          <w:sz w:val="28"/>
          <w:szCs w:val="28"/>
        </w:rPr>
        <w:t>коллекционера</w:t>
      </w:r>
      <w:r w:rsidRPr="00980E3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марки, стоимость, дату выпуска. </w:t>
      </w:r>
    </w:p>
    <w:p w:rsidR="00980E3C" w:rsidRPr="00980E3C" w:rsidRDefault="00980E3C" w:rsidP="00980E3C">
      <w:pPr>
        <w:spacing w:line="360" w:lineRule="auto"/>
        <w:ind w:left="360"/>
        <w:jc w:val="both"/>
        <w:rPr>
          <w:sz w:val="28"/>
          <w:szCs w:val="28"/>
        </w:rPr>
      </w:pPr>
      <w:r w:rsidRPr="00980E3C">
        <w:rPr>
          <w:sz w:val="28"/>
          <w:szCs w:val="28"/>
        </w:rPr>
        <w:t xml:space="preserve">Г) Используя табличную функцию код </w:t>
      </w:r>
      <w:r>
        <w:rPr>
          <w:sz w:val="28"/>
          <w:szCs w:val="28"/>
        </w:rPr>
        <w:t>коллекционера</w:t>
      </w:r>
      <w:r w:rsidRPr="00980E3C">
        <w:rPr>
          <w:sz w:val="28"/>
          <w:szCs w:val="28"/>
        </w:rPr>
        <w:t xml:space="preserve">, месяц, год, кол-во  </w:t>
      </w:r>
      <w:r>
        <w:rPr>
          <w:sz w:val="28"/>
          <w:szCs w:val="28"/>
        </w:rPr>
        <w:t>марок</w:t>
      </w:r>
      <w:r w:rsidRPr="00980E3C">
        <w:rPr>
          <w:sz w:val="28"/>
          <w:szCs w:val="28"/>
        </w:rPr>
        <w:t xml:space="preserve">  - построить </w:t>
      </w:r>
      <w:r w:rsidRPr="00980E3C">
        <w:rPr>
          <w:color w:val="FF0000"/>
          <w:sz w:val="28"/>
          <w:szCs w:val="28"/>
        </w:rPr>
        <w:t>процедуру</w:t>
      </w:r>
      <w:r w:rsidRPr="00980E3C">
        <w:rPr>
          <w:sz w:val="28"/>
          <w:szCs w:val="28"/>
        </w:rPr>
        <w:t>, показывающую по месяц</w:t>
      </w:r>
      <w:r>
        <w:rPr>
          <w:sz w:val="28"/>
          <w:szCs w:val="28"/>
        </w:rPr>
        <w:t>у</w:t>
      </w:r>
      <w:r w:rsidRPr="00980E3C">
        <w:rPr>
          <w:sz w:val="28"/>
          <w:szCs w:val="28"/>
        </w:rPr>
        <w:t>, год</w:t>
      </w:r>
      <w:r>
        <w:rPr>
          <w:sz w:val="28"/>
          <w:szCs w:val="28"/>
        </w:rPr>
        <w:t>у</w:t>
      </w:r>
      <w:r w:rsidRPr="00980E3C">
        <w:rPr>
          <w:sz w:val="28"/>
          <w:szCs w:val="28"/>
        </w:rPr>
        <w:t xml:space="preserve">, </w:t>
      </w:r>
      <w:r>
        <w:rPr>
          <w:sz w:val="28"/>
          <w:szCs w:val="28"/>
        </w:rPr>
        <w:t>суперколлекционеров.</w:t>
      </w:r>
    </w:p>
    <w:sectPr w:rsidR="00980E3C" w:rsidRPr="00980E3C">
      <w:pgSz w:w="11907" w:h="16840" w:code="9"/>
      <w:pgMar w:top="1134" w:right="1134" w:bottom="1134" w:left="1134" w:header="142" w:footer="142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5C1"/>
    <w:multiLevelType w:val="hybridMultilevel"/>
    <w:tmpl w:val="4E20AB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A20357"/>
    <w:multiLevelType w:val="hybridMultilevel"/>
    <w:tmpl w:val="9AD8CBC8"/>
    <w:lvl w:ilvl="0" w:tplc="0419000F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abstractNum w:abstractNumId="2" w15:restartNumberingAfterBreak="0">
    <w:nsid w:val="375A276B"/>
    <w:multiLevelType w:val="hybridMultilevel"/>
    <w:tmpl w:val="F4504486"/>
    <w:lvl w:ilvl="0" w:tplc="2B62DE68">
      <w:start w:val="1"/>
      <w:numFmt w:val="decimal"/>
      <w:lvlText w:val="%1)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3" w15:restartNumberingAfterBreak="0">
    <w:nsid w:val="7A665F35"/>
    <w:multiLevelType w:val="hybridMultilevel"/>
    <w:tmpl w:val="A2C263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attachedTemplate r:id="rId1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74"/>
    <w:rsid w:val="00023DC0"/>
    <w:rsid w:val="000D6504"/>
    <w:rsid w:val="0013129B"/>
    <w:rsid w:val="00164488"/>
    <w:rsid w:val="00192463"/>
    <w:rsid w:val="0019724C"/>
    <w:rsid w:val="001A1848"/>
    <w:rsid w:val="001B4C4D"/>
    <w:rsid w:val="00235596"/>
    <w:rsid w:val="00302F73"/>
    <w:rsid w:val="003D019A"/>
    <w:rsid w:val="00470025"/>
    <w:rsid w:val="004A153C"/>
    <w:rsid w:val="00515BF6"/>
    <w:rsid w:val="00581769"/>
    <w:rsid w:val="00635E55"/>
    <w:rsid w:val="00676A98"/>
    <w:rsid w:val="006D0DE7"/>
    <w:rsid w:val="006D51C5"/>
    <w:rsid w:val="006F159F"/>
    <w:rsid w:val="007709F7"/>
    <w:rsid w:val="007955FD"/>
    <w:rsid w:val="007D5A44"/>
    <w:rsid w:val="007F12A1"/>
    <w:rsid w:val="00886C11"/>
    <w:rsid w:val="008957AE"/>
    <w:rsid w:val="008C27E1"/>
    <w:rsid w:val="008D48D5"/>
    <w:rsid w:val="009018E7"/>
    <w:rsid w:val="00936F74"/>
    <w:rsid w:val="0094129A"/>
    <w:rsid w:val="00974819"/>
    <w:rsid w:val="00980E3C"/>
    <w:rsid w:val="00993385"/>
    <w:rsid w:val="009C3B63"/>
    <w:rsid w:val="00A0799A"/>
    <w:rsid w:val="00A11032"/>
    <w:rsid w:val="00A8758F"/>
    <w:rsid w:val="00AD0D64"/>
    <w:rsid w:val="00B66500"/>
    <w:rsid w:val="00BB78F7"/>
    <w:rsid w:val="00C76DAB"/>
    <w:rsid w:val="00CA2260"/>
    <w:rsid w:val="00D40E8A"/>
    <w:rsid w:val="00D60521"/>
    <w:rsid w:val="00D74539"/>
    <w:rsid w:val="00DE0157"/>
    <w:rsid w:val="00E21392"/>
    <w:rsid w:val="00E54840"/>
    <w:rsid w:val="00E9378A"/>
    <w:rsid w:val="00EE3FDC"/>
    <w:rsid w:val="00EF0978"/>
    <w:rsid w:val="00F41E94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A8294A-CD4F-450D-9D8A-EA6DE198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right="-86"/>
      <w:jc w:val="center"/>
      <w:outlineLvl w:val="1"/>
    </w:pPr>
    <w:rPr>
      <w:b/>
      <w:bCs/>
    </w:rPr>
  </w:style>
  <w:style w:type="paragraph" w:styleId="6">
    <w:name w:val="heading 6"/>
    <w:basedOn w:val="a"/>
    <w:next w:val="a"/>
    <w:qFormat/>
    <w:pPr>
      <w:keepNext/>
      <w:spacing w:line="360" w:lineRule="auto"/>
      <w:jc w:val="center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pPr>
      <w:ind w:left="935" w:right="-86" w:hanging="14"/>
    </w:pPr>
  </w:style>
  <w:style w:type="paragraph" w:styleId="a4">
    <w:name w:val="Body Text Indent"/>
    <w:basedOn w:val="a"/>
    <w:semiHidden/>
    <w:pPr>
      <w:ind w:right="-86" w:firstLine="561"/>
    </w:pPr>
    <w:rPr>
      <w:b/>
      <w:bCs/>
    </w:rPr>
  </w:style>
  <w:style w:type="paragraph" w:styleId="a5">
    <w:name w:val="header"/>
    <w:basedOn w:val="a"/>
    <w:semiHidden/>
    <w:pPr>
      <w:tabs>
        <w:tab w:val="center" w:pos="4677"/>
        <w:tab w:val="right" w:pos="9355"/>
      </w:tabs>
    </w:pPr>
  </w:style>
  <w:style w:type="paragraph" w:styleId="a6">
    <w:name w:val="Body Text"/>
    <w:basedOn w:val="a"/>
    <w:semiHidden/>
    <w:pPr>
      <w:jc w:val="center"/>
    </w:pPr>
    <w:rPr>
      <w:bCs/>
      <w:sz w:val="28"/>
      <w:szCs w:val="28"/>
    </w:rPr>
  </w:style>
  <w:style w:type="paragraph" w:styleId="20">
    <w:name w:val="Body Text 2"/>
    <w:basedOn w:val="a"/>
    <w:semiHidden/>
    <w:pPr>
      <w:jc w:val="center"/>
    </w:pPr>
    <w:rPr>
      <w:u w:val="single"/>
    </w:rPr>
  </w:style>
  <w:style w:type="paragraph" w:styleId="a7">
    <w:name w:val="Normal (Web)"/>
    <w:basedOn w:val="a"/>
    <w:semiHidden/>
    <w:pPr>
      <w:spacing w:before="100" w:beforeAutospacing="1" w:after="100" w:afterAutospacing="1"/>
    </w:pPr>
  </w:style>
  <w:style w:type="paragraph" w:styleId="21">
    <w:name w:val="Body Text Indent 2"/>
    <w:basedOn w:val="a"/>
    <w:semiHidden/>
    <w:pPr>
      <w:spacing w:line="360" w:lineRule="auto"/>
      <w:ind w:right="-86" w:firstLine="748"/>
    </w:pPr>
    <w:rPr>
      <w:sz w:val="28"/>
    </w:rPr>
  </w:style>
  <w:style w:type="character" w:customStyle="1" w:styleId="lnk">
    <w:name w:val="lnk"/>
    <w:basedOn w:val="a0"/>
    <w:rsid w:val="00EF0978"/>
  </w:style>
  <w:style w:type="paragraph" w:styleId="a8">
    <w:name w:val="List Paragraph"/>
    <w:basedOn w:val="a"/>
    <w:uiPriority w:val="34"/>
    <w:qFormat/>
    <w:rsid w:val="007D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!!!%20&#1040;&#1041;&#1044;%20&#1083;&#1077;&#1082;&#1094;&#1080;&#1080;%20!!!\&#1079;&#1072;&#1076;&#1072;&#1085;&#1080;&#1103;%20&#1086;&#1073;&#1086;&#1073;&#1097;&#1077;&#1085;&#1085;&#1086;&#1077;%20&#1076;&#1083;&#1103;%20&#1084;&#1090;-&#1084;&#1093;3%20&#1082;&#1091;&#1088;&#108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FC074-7354-4BC8-97B9-540AEA0B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задания обобщенное для мт-мх3 курс.dot</Template>
  <TotalTime>145</TotalTime>
  <Pages>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</Company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Стихина Татьяна Кабдешевна</dc:creator>
  <cp:lastModifiedBy>oleg</cp:lastModifiedBy>
  <cp:revision>6</cp:revision>
  <cp:lastPrinted>2007-12-12T16:56:00Z</cp:lastPrinted>
  <dcterms:created xsi:type="dcterms:W3CDTF">2016-06-03T08:23:00Z</dcterms:created>
  <dcterms:modified xsi:type="dcterms:W3CDTF">2017-08-26T13:47:00Z</dcterms:modified>
</cp:coreProperties>
</file>